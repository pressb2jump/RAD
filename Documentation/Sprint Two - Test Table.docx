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52905276"/>
        <w:docPartObj>
          <w:docPartGallery w:val="Cover Pages"/>
          <w:docPartUnique/>
        </w:docPartObj>
      </w:sdtPr>
      <w:sdtEndPr>
        <w:rPr>
          <w:rFonts w:eastAsiaTheme="minorEastAsia"/>
          <w:sz w:val="2"/>
          <w:lang w:val="en-US"/>
        </w:rPr>
      </w:sdtEndPr>
      <w:sdtContent>
        <w:p w14:paraId="6FB3A205" w14:textId="77777777" w:rsidR="009C6E36" w:rsidRDefault="009C6E3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9C6E36" w14:paraId="29DBB758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3B26B7C180E5483D9F8D8CBB7BE55D2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95B97CF" w14:textId="77777777" w:rsidR="009C6E36" w:rsidRDefault="009C6E36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Software Deployment</w:t>
                    </w:r>
                  </w:p>
                </w:tc>
              </w:sdtContent>
            </w:sdt>
          </w:tr>
          <w:tr w:rsidR="009C6E36" w14:paraId="69421CA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670E3AC23BB54D74A6429667F1111D5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D1567F5" w14:textId="4DB2D741" w:rsidR="009C6E36" w:rsidRDefault="00F9725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SPRINT TWO TEST</w:t>
                    </w:r>
                  </w:p>
                </w:sdtContent>
              </w:sdt>
            </w:tc>
          </w:tr>
          <w:tr w:rsidR="009C6E36" w14:paraId="7C35CD72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3D659CC189C946B2B0DC485645498B9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8526693" w14:textId="77777777" w:rsidR="009C6E36" w:rsidRDefault="00977C2F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Portfolio Assessment 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9C6E36" w14:paraId="534990C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DCAA35F6D2BB4E5080EB191D24395A5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7178986" w14:textId="77777777" w:rsidR="009C6E36" w:rsidRDefault="00353880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Kyle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CE12BF21773D43E0B4391BD607CB18A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2-1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1D039DF1" w14:textId="77777777" w:rsidR="009C6E36" w:rsidRDefault="009C6E36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2-11-2021</w:t>
                    </w:r>
                  </w:p>
                </w:sdtContent>
              </w:sdt>
              <w:p w14:paraId="2ECEEC3C" w14:textId="77777777" w:rsidR="009C6E36" w:rsidRDefault="009C6E36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48446ACD" w14:textId="77777777" w:rsidR="009C6E36" w:rsidRDefault="009C6E36">
          <w:pPr>
            <w:rPr>
              <w:rFonts w:eastAsiaTheme="minorEastAsia"/>
              <w:sz w:val="2"/>
              <w:lang w:val="en-US"/>
            </w:rPr>
          </w:pPr>
          <w:r>
            <w:rPr>
              <w:rFonts w:eastAsiaTheme="minorEastAsia"/>
              <w:sz w:val="2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5281421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C21703" w14:textId="77777777" w:rsidR="009C6E36" w:rsidRDefault="009C6E36">
          <w:pPr>
            <w:pStyle w:val="TOCHeading"/>
          </w:pPr>
          <w:r>
            <w:t>Table of Contents</w:t>
          </w:r>
        </w:p>
        <w:p w14:paraId="47F98E14" w14:textId="77777777" w:rsidR="000E5B40" w:rsidRDefault="009C6E3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391278" w:history="1">
            <w:r w:rsidR="000E5B40" w:rsidRPr="00FE7811">
              <w:rPr>
                <w:rStyle w:val="Hyperlink"/>
                <w:noProof/>
              </w:rPr>
              <w:t>Activity 1 – A</w:t>
            </w:r>
            <w:r w:rsidR="000E5B40">
              <w:rPr>
                <w:noProof/>
                <w:webHidden/>
              </w:rPr>
              <w:tab/>
            </w:r>
            <w:r w:rsidR="000E5B40">
              <w:rPr>
                <w:noProof/>
                <w:webHidden/>
              </w:rPr>
              <w:fldChar w:fldCharType="begin"/>
            </w:r>
            <w:r w:rsidR="000E5B40">
              <w:rPr>
                <w:noProof/>
                <w:webHidden/>
              </w:rPr>
              <w:instrText xml:space="preserve"> PAGEREF _Toc64391278 \h </w:instrText>
            </w:r>
            <w:r w:rsidR="000E5B40">
              <w:rPr>
                <w:noProof/>
                <w:webHidden/>
              </w:rPr>
            </w:r>
            <w:r w:rsidR="000E5B40">
              <w:rPr>
                <w:noProof/>
                <w:webHidden/>
              </w:rPr>
              <w:fldChar w:fldCharType="separate"/>
            </w:r>
            <w:r w:rsidR="000E5B40">
              <w:rPr>
                <w:noProof/>
                <w:webHidden/>
              </w:rPr>
              <w:t>0</w:t>
            </w:r>
            <w:r w:rsidR="000E5B40">
              <w:rPr>
                <w:noProof/>
                <w:webHidden/>
              </w:rPr>
              <w:fldChar w:fldCharType="end"/>
            </w:r>
          </w:hyperlink>
        </w:p>
        <w:p w14:paraId="4BCC73C0" w14:textId="77777777" w:rsidR="000E5B40" w:rsidRDefault="00366F8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4391279" w:history="1">
            <w:r w:rsidR="000E5B40" w:rsidRPr="00FE7811">
              <w:rPr>
                <w:rStyle w:val="Hyperlink"/>
                <w:noProof/>
              </w:rPr>
              <w:t>Waterfall</w:t>
            </w:r>
            <w:r w:rsidR="000E5B40">
              <w:rPr>
                <w:noProof/>
                <w:webHidden/>
              </w:rPr>
              <w:tab/>
            </w:r>
            <w:r w:rsidR="000E5B40">
              <w:rPr>
                <w:noProof/>
                <w:webHidden/>
              </w:rPr>
              <w:fldChar w:fldCharType="begin"/>
            </w:r>
            <w:r w:rsidR="000E5B40">
              <w:rPr>
                <w:noProof/>
                <w:webHidden/>
              </w:rPr>
              <w:instrText xml:space="preserve"> PAGEREF _Toc64391279 \h </w:instrText>
            </w:r>
            <w:r w:rsidR="000E5B40">
              <w:rPr>
                <w:noProof/>
                <w:webHidden/>
              </w:rPr>
            </w:r>
            <w:r w:rsidR="000E5B40">
              <w:rPr>
                <w:noProof/>
                <w:webHidden/>
              </w:rPr>
              <w:fldChar w:fldCharType="separate"/>
            </w:r>
            <w:r w:rsidR="000E5B40">
              <w:rPr>
                <w:noProof/>
                <w:webHidden/>
              </w:rPr>
              <w:t>0</w:t>
            </w:r>
            <w:r w:rsidR="000E5B40">
              <w:rPr>
                <w:noProof/>
                <w:webHidden/>
              </w:rPr>
              <w:fldChar w:fldCharType="end"/>
            </w:r>
          </w:hyperlink>
        </w:p>
        <w:p w14:paraId="7D816875" w14:textId="77777777" w:rsidR="000E5B40" w:rsidRDefault="00366F8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4391280" w:history="1">
            <w:r w:rsidR="000E5B40" w:rsidRPr="00FE7811">
              <w:rPr>
                <w:rStyle w:val="Hyperlink"/>
                <w:b/>
                <w:bCs/>
                <w:i/>
                <w:iCs/>
                <w:noProof/>
              </w:rPr>
              <w:t>Pros</w:t>
            </w:r>
            <w:r w:rsidR="000E5B40">
              <w:rPr>
                <w:noProof/>
                <w:webHidden/>
              </w:rPr>
              <w:tab/>
            </w:r>
            <w:r w:rsidR="000E5B40">
              <w:rPr>
                <w:noProof/>
                <w:webHidden/>
              </w:rPr>
              <w:fldChar w:fldCharType="begin"/>
            </w:r>
            <w:r w:rsidR="000E5B40">
              <w:rPr>
                <w:noProof/>
                <w:webHidden/>
              </w:rPr>
              <w:instrText xml:space="preserve"> PAGEREF _Toc64391280 \h </w:instrText>
            </w:r>
            <w:r w:rsidR="000E5B40">
              <w:rPr>
                <w:noProof/>
                <w:webHidden/>
              </w:rPr>
            </w:r>
            <w:r w:rsidR="000E5B40">
              <w:rPr>
                <w:noProof/>
                <w:webHidden/>
              </w:rPr>
              <w:fldChar w:fldCharType="separate"/>
            </w:r>
            <w:r w:rsidR="000E5B40">
              <w:rPr>
                <w:noProof/>
                <w:webHidden/>
              </w:rPr>
              <w:t>0</w:t>
            </w:r>
            <w:r w:rsidR="000E5B40">
              <w:rPr>
                <w:noProof/>
                <w:webHidden/>
              </w:rPr>
              <w:fldChar w:fldCharType="end"/>
            </w:r>
          </w:hyperlink>
        </w:p>
        <w:p w14:paraId="68915D4B" w14:textId="77777777" w:rsidR="000E5B40" w:rsidRDefault="00366F8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4391281" w:history="1">
            <w:r w:rsidR="000E5B40" w:rsidRPr="00FE7811">
              <w:rPr>
                <w:rStyle w:val="Hyperlink"/>
                <w:b/>
                <w:bCs/>
                <w:i/>
                <w:iCs/>
                <w:noProof/>
              </w:rPr>
              <w:t>Cons</w:t>
            </w:r>
            <w:r w:rsidR="000E5B40">
              <w:rPr>
                <w:noProof/>
                <w:webHidden/>
              </w:rPr>
              <w:tab/>
            </w:r>
            <w:r w:rsidR="000E5B40">
              <w:rPr>
                <w:noProof/>
                <w:webHidden/>
              </w:rPr>
              <w:fldChar w:fldCharType="begin"/>
            </w:r>
            <w:r w:rsidR="000E5B40">
              <w:rPr>
                <w:noProof/>
                <w:webHidden/>
              </w:rPr>
              <w:instrText xml:space="preserve"> PAGEREF _Toc64391281 \h </w:instrText>
            </w:r>
            <w:r w:rsidR="000E5B40">
              <w:rPr>
                <w:noProof/>
                <w:webHidden/>
              </w:rPr>
            </w:r>
            <w:r w:rsidR="000E5B40">
              <w:rPr>
                <w:noProof/>
                <w:webHidden/>
              </w:rPr>
              <w:fldChar w:fldCharType="separate"/>
            </w:r>
            <w:r w:rsidR="000E5B40">
              <w:rPr>
                <w:noProof/>
                <w:webHidden/>
              </w:rPr>
              <w:t>0</w:t>
            </w:r>
            <w:r w:rsidR="000E5B40">
              <w:rPr>
                <w:noProof/>
                <w:webHidden/>
              </w:rPr>
              <w:fldChar w:fldCharType="end"/>
            </w:r>
          </w:hyperlink>
        </w:p>
        <w:p w14:paraId="2BB4EBC7" w14:textId="77777777" w:rsidR="000E5B40" w:rsidRDefault="00366F8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4391282" w:history="1">
            <w:r w:rsidR="000E5B40" w:rsidRPr="00FE7811">
              <w:rPr>
                <w:rStyle w:val="Hyperlink"/>
                <w:noProof/>
              </w:rPr>
              <w:t>Agile</w:t>
            </w:r>
            <w:r w:rsidR="000E5B40">
              <w:rPr>
                <w:noProof/>
                <w:webHidden/>
              </w:rPr>
              <w:tab/>
            </w:r>
            <w:r w:rsidR="000E5B40">
              <w:rPr>
                <w:noProof/>
                <w:webHidden/>
              </w:rPr>
              <w:fldChar w:fldCharType="begin"/>
            </w:r>
            <w:r w:rsidR="000E5B40">
              <w:rPr>
                <w:noProof/>
                <w:webHidden/>
              </w:rPr>
              <w:instrText xml:space="preserve"> PAGEREF _Toc64391282 \h </w:instrText>
            </w:r>
            <w:r w:rsidR="000E5B40">
              <w:rPr>
                <w:noProof/>
                <w:webHidden/>
              </w:rPr>
            </w:r>
            <w:r w:rsidR="000E5B40">
              <w:rPr>
                <w:noProof/>
                <w:webHidden/>
              </w:rPr>
              <w:fldChar w:fldCharType="separate"/>
            </w:r>
            <w:r w:rsidR="000E5B40">
              <w:rPr>
                <w:noProof/>
                <w:webHidden/>
              </w:rPr>
              <w:t>1</w:t>
            </w:r>
            <w:r w:rsidR="000E5B40">
              <w:rPr>
                <w:noProof/>
                <w:webHidden/>
              </w:rPr>
              <w:fldChar w:fldCharType="end"/>
            </w:r>
          </w:hyperlink>
        </w:p>
        <w:p w14:paraId="56C5E97D" w14:textId="77777777" w:rsidR="000E5B40" w:rsidRDefault="00366F8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4391283" w:history="1">
            <w:r w:rsidR="000E5B40" w:rsidRPr="00FE7811">
              <w:rPr>
                <w:rStyle w:val="Hyperlink"/>
                <w:b/>
                <w:bCs/>
                <w:i/>
                <w:iCs/>
                <w:noProof/>
              </w:rPr>
              <w:t>Pros</w:t>
            </w:r>
            <w:r w:rsidR="000E5B40">
              <w:rPr>
                <w:noProof/>
                <w:webHidden/>
              </w:rPr>
              <w:tab/>
            </w:r>
            <w:r w:rsidR="000E5B40">
              <w:rPr>
                <w:noProof/>
                <w:webHidden/>
              </w:rPr>
              <w:fldChar w:fldCharType="begin"/>
            </w:r>
            <w:r w:rsidR="000E5B40">
              <w:rPr>
                <w:noProof/>
                <w:webHidden/>
              </w:rPr>
              <w:instrText xml:space="preserve"> PAGEREF _Toc64391283 \h </w:instrText>
            </w:r>
            <w:r w:rsidR="000E5B40">
              <w:rPr>
                <w:noProof/>
                <w:webHidden/>
              </w:rPr>
            </w:r>
            <w:r w:rsidR="000E5B40">
              <w:rPr>
                <w:noProof/>
                <w:webHidden/>
              </w:rPr>
              <w:fldChar w:fldCharType="separate"/>
            </w:r>
            <w:r w:rsidR="000E5B40">
              <w:rPr>
                <w:noProof/>
                <w:webHidden/>
              </w:rPr>
              <w:t>1</w:t>
            </w:r>
            <w:r w:rsidR="000E5B40">
              <w:rPr>
                <w:noProof/>
                <w:webHidden/>
              </w:rPr>
              <w:fldChar w:fldCharType="end"/>
            </w:r>
          </w:hyperlink>
        </w:p>
        <w:p w14:paraId="019B4318" w14:textId="77777777" w:rsidR="000E5B40" w:rsidRDefault="00366F8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4391284" w:history="1">
            <w:r w:rsidR="000E5B40" w:rsidRPr="00FE7811">
              <w:rPr>
                <w:rStyle w:val="Hyperlink"/>
                <w:b/>
                <w:bCs/>
                <w:i/>
                <w:iCs/>
                <w:noProof/>
              </w:rPr>
              <w:t>Cons</w:t>
            </w:r>
            <w:r w:rsidR="000E5B40">
              <w:rPr>
                <w:noProof/>
                <w:webHidden/>
              </w:rPr>
              <w:tab/>
            </w:r>
            <w:r w:rsidR="000E5B40">
              <w:rPr>
                <w:noProof/>
                <w:webHidden/>
              </w:rPr>
              <w:fldChar w:fldCharType="begin"/>
            </w:r>
            <w:r w:rsidR="000E5B40">
              <w:rPr>
                <w:noProof/>
                <w:webHidden/>
              </w:rPr>
              <w:instrText xml:space="preserve"> PAGEREF _Toc64391284 \h </w:instrText>
            </w:r>
            <w:r w:rsidR="000E5B40">
              <w:rPr>
                <w:noProof/>
                <w:webHidden/>
              </w:rPr>
            </w:r>
            <w:r w:rsidR="000E5B40">
              <w:rPr>
                <w:noProof/>
                <w:webHidden/>
              </w:rPr>
              <w:fldChar w:fldCharType="separate"/>
            </w:r>
            <w:r w:rsidR="000E5B40">
              <w:rPr>
                <w:noProof/>
                <w:webHidden/>
              </w:rPr>
              <w:t>1</w:t>
            </w:r>
            <w:r w:rsidR="000E5B40">
              <w:rPr>
                <w:noProof/>
                <w:webHidden/>
              </w:rPr>
              <w:fldChar w:fldCharType="end"/>
            </w:r>
          </w:hyperlink>
        </w:p>
        <w:p w14:paraId="3C69ABA9" w14:textId="77777777" w:rsidR="000E5B40" w:rsidRDefault="00366F8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4391285" w:history="1">
            <w:r w:rsidR="000E5B40" w:rsidRPr="00FE7811">
              <w:rPr>
                <w:rStyle w:val="Hyperlink"/>
                <w:noProof/>
              </w:rPr>
              <w:t>Activity 1 – B</w:t>
            </w:r>
            <w:r w:rsidR="000E5B40">
              <w:rPr>
                <w:noProof/>
                <w:webHidden/>
              </w:rPr>
              <w:tab/>
            </w:r>
            <w:r w:rsidR="000E5B40">
              <w:rPr>
                <w:noProof/>
                <w:webHidden/>
              </w:rPr>
              <w:fldChar w:fldCharType="begin"/>
            </w:r>
            <w:r w:rsidR="000E5B40">
              <w:rPr>
                <w:noProof/>
                <w:webHidden/>
              </w:rPr>
              <w:instrText xml:space="preserve"> PAGEREF _Toc64391285 \h </w:instrText>
            </w:r>
            <w:r w:rsidR="000E5B40">
              <w:rPr>
                <w:noProof/>
                <w:webHidden/>
              </w:rPr>
            </w:r>
            <w:r w:rsidR="000E5B40">
              <w:rPr>
                <w:noProof/>
                <w:webHidden/>
              </w:rPr>
              <w:fldChar w:fldCharType="separate"/>
            </w:r>
            <w:r w:rsidR="000E5B40">
              <w:rPr>
                <w:noProof/>
                <w:webHidden/>
              </w:rPr>
              <w:t>2</w:t>
            </w:r>
            <w:r w:rsidR="000E5B40">
              <w:rPr>
                <w:noProof/>
                <w:webHidden/>
              </w:rPr>
              <w:fldChar w:fldCharType="end"/>
            </w:r>
          </w:hyperlink>
        </w:p>
        <w:p w14:paraId="3CEB5839" w14:textId="77777777" w:rsidR="000E5B40" w:rsidRDefault="00366F8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4391286" w:history="1">
            <w:r w:rsidR="000E5B40" w:rsidRPr="00FE7811">
              <w:rPr>
                <w:rStyle w:val="Hyperlink"/>
                <w:noProof/>
              </w:rPr>
              <w:t>MS Project</w:t>
            </w:r>
            <w:r w:rsidR="000E5B40">
              <w:rPr>
                <w:noProof/>
                <w:webHidden/>
              </w:rPr>
              <w:tab/>
            </w:r>
            <w:r w:rsidR="000E5B40">
              <w:rPr>
                <w:noProof/>
                <w:webHidden/>
              </w:rPr>
              <w:fldChar w:fldCharType="begin"/>
            </w:r>
            <w:r w:rsidR="000E5B40">
              <w:rPr>
                <w:noProof/>
                <w:webHidden/>
              </w:rPr>
              <w:instrText xml:space="preserve"> PAGEREF _Toc64391286 \h </w:instrText>
            </w:r>
            <w:r w:rsidR="000E5B40">
              <w:rPr>
                <w:noProof/>
                <w:webHidden/>
              </w:rPr>
            </w:r>
            <w:r w:rsidR="000E5B40">
              <w:rPr>
                <w:noProof/>
                <w:webHidden/>
              </w:rPr>
              <w:fldChar w:fldCharType="separate"/>
            </w:r>
            <w:r w:rsidR="000E5B40">
              <w:rPr>
                <w:noProof/>
                <w:webHidden/>
              </w:rPr>
              <w:t>2</w:t>
            </w:r>
            <w:r w:rsidR="000E5B40">
              <w:rPr>
                <w:noProof/>
                <w:webHidden/>
              </w:rPr>
              <w:fldChar w:fldCharType="end"/>
            </w:r>
          </w:hyperlink>
        </w:p>
        <w:p w14:paraId="2BA4623E" w14:textId="77777777" w:rsidR="000E5B40" w:rsidRDefault="00366F8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4391287" w:history="1">
            <w:r w:rsidR="000E5B40" w:rsidRPr="00FE7811">
              <w:rPr>
                <w:rStyle w:val="Hyperlink"/>
                <w:noProof/>
              </w:rPr>
              <w:t>Creating a Project</w:t>
            </w:r>
            <w:r w:rsidR="000E5B40">
              <w:rPr>
                <w:noProof/>
                <w:webHidden/>
              </w:rPr>
              <w:tab/>
            </w:r>
            <w:r w:rsidR="000E5B40">
              <w:rPr>
                <w:noProof/>
                <w:webHidden/>
              </w:rPr>
              <w:fldChar w:fldCharType="begin"/>
            </w:r>
            <w:r w:rsidR="000E5B40">
              <w:rPr>
                <w:noProof/>
                <w:webHidden/>
              </w:rPr>
              <w:instrText xml:space="preserve"> PAGEREF _Toc64391287 \h </w:instrText>
            </w:r>
            <w:r w:rsidR="000E5B40">
              <w:rPr>
                <w:noProof/>
                <w:webHidden/>
              </w:rPr>
            </w:r>
            <w:r w:rsidR="000E5B40">
              <w:rPr>
                <w:noProof/>
                <w:webHidden/>
              </w:rPr>
              <w:fldChar w:fldCharType="separate"/>
            </w:r>
            <w:r w:rsidR="000E5B40">
              <w:rPr>
                <w:noProof/>
                <w:webHidden/>
              </w:rPr>
              <w:t>2</w:t>
            </w:r>
            <w:r w:rsidR="000E5B40">
              <w:rPr>
                <w:noProof/>
                <w:webHidden/>
              </w:rPr>
              <w:fldChar w:fldCharType="end"/>
            </w:r>
          </w:hyperlink>
        </w:p>
        <w:p w14:paraId="5C59AEB3" w14:textId="77777777" w:rsidR="000E5B40" w:rsidRDefault="00366F8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4391288" w:history="1">
            <w:r w:rsidR="000E5B40" w:rsidRPr="00FE7811">
              <w:rPr>
                <w:rStyle w:val="Hyperlink"/>
                <w:noProof/>
              </w:rPr>
              <w:t>Activity 1 – C</w:t>
            </w:r>
            <w:r w:rsidR="000E5B40">
              <w:rPr>
                <w:noProof/>
                <w:webHidden/>
              </w:rPr>
              <w:tab/>
            </w:r>
            <w:r w:rsidR="000E5B40">
              <w:rPr>
                <w:noProof/>
                <w:webHidden/>
              </w:rPr>
              <w:fldChar w:fldCharType="begin"/>
            </w:r>
            <w:r w:rsidR="000E5B40">
              <w:rPr>
                <w:noProof/>
                <w:webHidden/>
              </w:rPr>
              <w:instrText xml:space="preserve"> PAGEREF _Toc64391288 \h </w:instrText>
            </w:r>
            <w:r w:rsidR="000E5B40">
              <w:rPr>
                <w:noProof/>
                <w:webHidden/>
              </w:rPr>
            </w:r>
            <w:r w:rsidR="000E5B40">
              <w:rPr>
                <w:noProof/>
                <w:webHidden/>
              </w:rPr>
              <w:fldChar w:fldCharType="separate"/>
            </w:r>
            <w:r w:rsidR="000E5B40">
              <w:rPr>
                <w:noProof/>
                <w:webHidden/>
              </w:rPr>
              <w:t>3</w:t>
            </w:r>
            <w:r w:rsidR="000E5B40">
              <w:rPr>
                <w:noProof/>
                <w:webHidden/>
              </w:rPr>
              <w:fldChar w:fldCharType="end"/>
            </w:r>
          </w:hyperlink>
        </w:p>
        <w:p w14:paraId="7790027C" w14:textId="77777777" w:rsidR="000E5B40" w:rsidRDefault="00366F8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4391289" w:history="1">
            <w:r w:rsidR="000E5B40" w:rsidRPr="00FE7811">
              <w:rPr>
                <w:rStyle w:val="Hyperlink"/>
                <w:noProof/>
              </w:rPr>
              <w:t>Git</w:t>
            </w:r>
            <w:r w:rsidR="000E5B40">
              <w:rPr>
                <w:noProof/>
                <w:webHidden/>
              </w:rPr>
              <w:tab/>
            </w:r>
            <w:r w:rsidR="000E5B40">
              <w:rPr>
                <w:noProof/>
                <w:webHidden/>
              </w:rPr>
              <w:fldChar w:fldCharType="begin"/>
            </w:r>
            <w:r w:rsidR="000E5B40">
              <w:rPr>
                <w:noProof/>
                <w:webHidden/>
              </w:rPr>
              <w:instrText xml:space="preserve"> PAGEREF _Toc64391289 \h </w:instrText>
            </w:r>
            <w:r w:rsidR="000E5B40">
              <w:rPr>
                <w:noProof/>
                <w:webHidden/>
              </w:rPr>
            </w:r>
            <w:r w:rsidR="000E5B40">
              <w:rPr>
                <w:noProof/>
                <w:webHidden/>
              </w:rPr>
              <w:fldChar w:fldCharType="separate"/>
            </w:r>
            <w:r w:rsidR="000E5B40">
              <w:rPr>
                <w:noProof/>
                <w:webHidden/>
              </w:rPr>
              <w:t>3</w:t>
            </w:r>
            <w:r w:rsidR="000E5B40">
              <w:rPr>
                <w:noProof/>
                <w:webHidden/>
              </w:rPr>
              <w:fldChar w:fldCharType="end"/>
            </w:r>
          </w:hyperlink>
        </w:p>
        <w:p w14:paraId="6ABC39BE" w14:textId="77777777" w:rsidR="000E5B40" w:rsidRDefault="00366F8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4391290" w:history="1">
            <w:r w:rsidR="000E5B40" w:rsidRPr="00FE7811">
              <w:rPr>
                <w:rStyle w:val="Hyperlink"/>
                <w:noProof/>
              </w:rPr>
              <w:t>Activity 1 – D</w:t>
            </w:r>
            <w:r w:rsidR="000E5B40">
              <w:rPr>
                <w:noProof/>
                <w:webHidden/>
              </w:rPr>
              <w:tab/>
            </w:r>
            <w:r w:rsidR="000E5B40">
              <w:rPr>
                <w:noProof/>
                <w:webHidden/>
              </w:rPr>
              <w:fldChar w:fldCharType="begin"/>
            </w:r>
            <w:r w:rsidR="000E5B40">
              <w:rPr>
                <w:noProof/>
                <w:webHidden/>
              </w:rPr>
              <w:instrText xml:space="preserve"> PAGEREF _Toc64391290 \h </w:instrText>
            </w:r>
            <w:r w:rsidR="000E5B40">
              <w:rPr>
                <w:noProof/>
                <w:webHidden/>
              </w:rPr>
            </w:r>
            <w:r w:rsidR="000E5B40">
              <w:rPr>
                <w:noProof/>
                <w:webHidden/>
              </w:rPr>
              <w:fldChar w:fldCharType="separate"/>
            </w:r>
            <w:r w:rsidR="000E5B40">
              <w:rPr>
                <w:noProof/>
                <w:webHidden/>
              </w:rPr>
              <w:t>4</w:t>
            </w:r>
            <w:r w:rsidR="000E5B40">
              <w:rPr>
                <w:noProof/>
                <w:webHidden/>
              </w:rPr>
              <w:fldChar w:fldCharType="end"/>
            </w:r>
          </w:hyperlink>
        </w:p>
        <w:p w14:paraId="5200210A" w14:textId="77777777" w:rsidR="000E5B40" w:rsidRDefault="00366F8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4391291" w:history="1">
            <w:r w:rsidR="000E5B40" w:rsidRPr="00FE7811">
              <w:rPr>
                <w:rStyle w:val="Hyperlink"/>
                <w:noProof/>
              </w:rPr>
              <w:t>Trello</w:t>
            </w:r>
            <w:r w:rsidR="000E5B40">
              <w:rPr>
                <w:noProof/>
                <w:webHidden/>
              </w:rPr>
              <w:tab/>
            </w:r>
            <w:r w:rsidR="000E5B40">
              <w:rPr>
                <w:noProof/>
                <w:webHidden/>
              </w:rPr>
              <w:fldChar w:fldCharType="begin"/>
            </w:r>
            <w:r w:rsidR="000E5B40">
              <w:rPr>
                <w:noProof/>
                <w:webHidden/>
              </w:rPr>
              <w:instrText xml:space="preserve"> PAGEREF _Toc64391291 \h </w:instrText>
            </w:r>
            <w:r w:rsidR="000E5B40">
              <w:rPr>
                <w:noProof/>
                <w:webHidden/>
              </w:rPr>
            </w:r>
            <w:r w:rsidR="000E5B40">
              <w:rPr>
                <w:noProof/>
                <w:webHidden/>
              </w:rPr>
              <w:fldChar w:fldCharType="separate"/>
            </w:r>
            <w:r w:rsidR="000E5B40">
              <w:rPr>
                <w:noProof/>
                <w:webHidden/>
              </w:rPr>
              <w:t>4</w:t>
            </w:r>
            <w:r w:rsidR="000E5B40">
              <w:rPr>
                <w:noProof/>
                <w:webHidden/>
              </w:rPr>
              <w:fldChar w:fldCharType="end"/>
            </w:r>
          </w:hyperlink>
        </w:p>
        <w:p w14:paraId="6A004F80" w14:textId="77777777" w:rsidR="009C6E36" w:rsidRDefault="009C6E36">
          <w:r>
            <w:rPr>
              <w:b/>
              <w:bCs/>
              <w:noProof/>
            </w:rPr>
            <w:fldChar w:fldCharType="end"/>
          </w:r>
        </w:p>
      </w:sdtContent>
    </w:sdt>
    <w:p w14:paraId="28F6DDA8" w14:textId="77777777" w:rsidR="009C6E36" w:rsidRDefault="009C6E36"/>
    <w:p w14:paraId="21A24F0C" w14:textId="77777777" w:rsidR="009C6E36" w:rsidRDefault="009C6E36">
      <w:pPr>
        <w:sectPr w:rsidR="009C6E36" w:rsidSect="009C6E36">
          <w:footerReference w:type="first" r:id="rId9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7A5FAFB7" w14:textId="1806AD52" w:rsidR="00141607" w:rsidRDefault="00F97252" w:rsidP="00F97252">
      <w:pPr>
        <w:pStyle w:val="Title"/>
      </w:pPr>
      <w:r>
        <w:lastRenderedPageBreak/>
        <w:t>Search Movies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"/>
        <w:gridCol w:w="1135"/>
        <w:gridCol w:w="1890"/>
        <w:gridCol w:w="5286"/>
      </w:tblGrid>
      <w:tr w:rsidR="005A75D8" w14:paraId="1F6466E1" w14:textId="77777777" w:rsidTr="005A75D8">
        <w:tc>
          <w:tcPr>
            <w:tcW w:w="849" w:type="dxa"/>
            <w:shd w:val="clear" w:color="auto" w:fill="AEAAAA" w:themeFill="background2" w:themeFillShade="BF"/>
          </w:tcPr>
          <w:p w14:paraId="7EFB3CA6" w14:textId="7960C5AE" w:rsidR="00F97252" w:rsidRPr="00F97252" w:rsidRDefault="00F97252" w:rsidP="00F97252">
            <w:pPr>
              <w:rPr>
                <w:b/>
                <w:bCs/>
              </w:rPr>
            </w:pPr>
            <w:r w:rsidRPr="00F97252">
              <w:rPr>
                <w:b/>
                <w:bCs/>
              </w:rPr>
              <w:t>Test #</w:t>
            </w:r>
          </w:p>
        </w:tc>
        <w:tc>
          <w:tcPr>
            <w:tcW w:w="1353" w:type="dxa"/>
            <w:shd w:val="clear" w:color="auto" w:fill="AEAAAA" w:themeFill="background2" w:themeFillShade="BF"/>
          </w:tcPr>
          <w:p w14:paraId="0752A565" w14:textId="0C177CE4" w:rsidR="00F97252" w:rsidRPr="00F97252" w:rsidRDefault="00F97252" w:rsidP="00F97252">
            <w:pPr>
              <w:rPr>
                <w:b/>
                <w:bCs/>
              </w:rPr>
            </w:pPr>
            <w:r w:rsidRPr="00F97252">
              <w:rPr>
                <w:b/>
                <w:bCs/>
              </w:rPr>
              <w:t>Input</w:t>
            </w:r>
          </w:p>
        </w:tc>
        <w:tc>
          <w:tcPr>
            <w:tcW w:w="2593" w:type="dxa"/>
            <w:shd w:val="clear" w:color="auto" w:fill="AEAAAA" w:themeFill="background2" w:themeFillShade="BF"/>
          </w:tcPr>
          <w:p w14:paraId="089FB530" w14:textId="408A002B" w:rsidR="00F97252" w:rsidRPr="00F97252" w:rsidRDefault="00F97252" w:rsidP="00F97252">
            <w:pPr>
              <w:rPr>
                <w:b/>
                <w:bCs/>
              </w:rPr>
            </w:pPr>
            <w:r w:rsidRPr="00F97252">
              <w:rPr>
                <w:b/>
                <w:bCs/>
              </w:rPr>
              <w:t>Expectations</w:t>
            </w:r>
          </w:p>
        </w:tc>
        <w:tc>
          <w:tcPr>
            <w:tcW w:w="4221" w:type="dxa"/>
            <w:shd w:val="clear" w:color="auto" w:fill="AEAAAA" w:themeFill="background2" w:themeFillShade="BF"/>
          </w:tcPr>
          <w:p w14:paraId="71F6AD54" w14:textId="3FED4B4A" w:rsidR="00F97252" w:rsidRPr="00F97252" w:rsidRDefault="00F97252" w:rsidP="00F97252">
            <w:pPr>
              <w:rPr>
                <w:b/>
                <w:bCs/>
              </w:rPr>
            </w:pPr>
            <w:r w:rsidRPr="00F97252">
              <w:rPr>
                <w:b/>
                <w:bCs/>
              </w:rPr>
              <w:t>Results</w:t>
            </w:r>
          </w:p>
        </w:tc>
      </w:tr>
      <w:tr w:rsidR="005A75D8" w14:paraId="7DF082C1" w14:textId="77777777" w:rsidTr="005A75D8">
        <w:tc>
          <w:tcPr>
            <w:tcW w:w="849" w:type="dxa"/>
            <w:shd w:val="clear" w:color="auto" w:fill="F7CAAC" w:themeFill="accent2" w:themeFillTint="66"/>
          </w:tcPr>
          <w:p w14:paraId="69CB86D9" w14:textId="758D5B73" w:rsidR="00F97252" w:rsidRPr="00F97252" w:rsidRDefault="00F97252" w:rsidP="00F97252">
            <w:pPr>
              <w:jc w:val="center"/>
              <w:rPr>
                <w:b/>
                <w:bCs/>
                <w:sz w:val="32"/>
                <w:szCs w:val="32"/>
              </w:rPr>
            </w:pPr>
            <w:r w:rsidRPr="00F97252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3" w:type="dxa"/>
            <w:shd w:val="clear" w:color="auto" w:fill="F7CAAC" w:themeFill="accent2" w:themeFillTint="66"/>
          </w:tcPr>
          <w:p w14:paraId="76AC4E22" w14:textId="7B24D98D" w:rsidR="00F97252" w:rsidRDefault="00F97252" w:rsidP="00F97252">
            <w:r w:rsidRPr="00F97252">
              <w:rPr>
                <w:b/>
                <w:bCs/>
              </w:rPr>
              <w:t>Title</w:t>
            </w:r>
            <w:r>
              <w:t>: Matrix</w:t>
            </w:r>
          </w:p>
          <w:p w14:paraId="5FFBAE2D" w14:textId="2CEF4297" w:rsidR="00F97252" w:rsidRDefault="00F97252" w:rsidP="00F97252">
            <w:r w:rsidRPr="00F97252">
              <w:rPr>
                <w:b/>
                <w:bCs/>
              </w:rPr>
              <w:t>Genre</w:t>
            </w:r>
            <w:r>
              <w:t>: N/A</w:t>
            </w:r>
          </w:p>
          <w:p w14:paraId="68712B09" w14:textId="5F20317A" w:rsidR="00F97252" w:rsidRPr="00F97252" w:rsidRDefault="00F97252" w:rsidP="00F97252">
            <w:pPr>
              <w:rPr>
                <w:b/>
                <w:bCs/>
              </w:rPr>
            </w:pPr>
            <w:r w:rsidRPr="00F97252">
              <w:rPr>
                <w:b/>
                <w:bCs/>
              </w:rPr>
              <w:t>Rating</w:t>
            </w:r>
            <w:r>
              <w:rPr>
                <w:b/>
                <w:bCs/>
              </w:rPr>
              <w:t xml:space="preserve">: </w:t>
            </w:r>
            <w:r>
              <w:t>N/A</w:t>
            </w:r>
          </w:p>
          <w:p w14:paraId="40012D1E" w14:textId="1AF28643" w:rsidR="00F97252" w:rsidRDefault="00F97252" w:rsidP="00F97252">
            <w:r w:rsidRPr="00F97252">
              <w:rPr>
                <w:b/>
                <w:bCs/>
              </w:rPr>
              <w:t>Year</w:t>
            </w:r>
            <w:r>
              <w:t xml:space="preserve">: </w:t>
            </w:r>
            <w:r>
              <w:t>N/A</w:t>
            </w:r>
          </w:p>
        </w:tc>
        <w:tc>
          <w:tcPr>
            <w:tcW w:w="2593" w:type="dxa"/>
            <w:shd w:val="clear" w:color="auto" w:fill="F7CAAC" w:themeFill="accent2" w:themeFillTint="66"/>
          </w:tcPr>
          <w:p w14:paraId="082C9C29" w14:textId="0B6043AE" w:rsidR="00F97252" w:rsidRDefault="00F97252" w:rsidP="00F97252">
            <w:r>
              <w:t>Results including the word “Matrix” will appear.</w:t>
            </w:r>
          </w:p>
        </w:tc>
        <w:tc>
          <w:tcPr>
            <w:tcW w:w="4221" w:type="dxa"/>
            <w:shd w:val="clear" w:color="auto" w:fill="F7CAAC" w:themeFill="accent2" w:themeFillTint="66"/>
          </w:tcPr>
          <w:p w14:paraId="326F9694" w14:textId="315F4F76" w:rsidR="00F97252" w:rsidRDefault="005A75D8" w:rsidP="00F97252">
            <w:r>
              <w:rPr>
                <w:noProof/>
              </w:rPr>
              <w:drawing>
                <wp:inline distT="0" distB="0" distL="0" distR="0" wp14:anchorId="30783B8F" wp14:editId="0F91A0B0">
                  <wp:extent cx="1990725" cy="18192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5D8" w14:paraId="02518B0F" w14:textId="77777777" w:rsidTr="005A75D8">
        <w:tc>
          <w:tcPr>
            <w:tcW w:w="849" w:type="dxa"/>
            <w:shd w:val="clear" w:color="auto" w:fill="F7CAAC" w:themeFill="accent2" w:themeFillTint="66"/>
          </w:tcPr>
          <w:p w14:paraId="0ED521E6" w14:textId="4AFA5060" w:rsidR="00F97252" w:rsidRPr="00F97252" w:rsidRDefault="00F97252" w:rsidP="00F97252">
            <w:pPr>
              <w:jc w:val="center"/>
              <w:rPr>
                <w:b/>
                <w:bCs/>
                <w:sz w:val="32"/>
                <w:szCs w:val="32"/>
              </w:rPr>
            </w:pPr>
            <w:r w:rsidRPr="00F97252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3" w:type="dxa"/>
            <w:shd w:val="clear" w:color="auto" w:fill="F7CAAC" w:themeFill="accent2" w:themeFillTint="66"/>
          </w:tcPr>
          <w:p w14:paraId="205C2345" w14:textId="53492E68" w:rsidR="00F97252" w:rsidRDefault="00F97252" w:rsidP="00F97252">
            <w:r w:rsidRPr="00F97252">
              <w:rPr>
                <w:b/>
                <w:bCs/>
              </w:rPr>
              <w:t>Title</w:t>
            </w:r>
            <w:r>
              <w:t>:</w:t>
            </w:r>
            <w:r>
              <w:t xml:space="preserve"> </w:t>
            </w:r>
            <w:r>
              <w:t>N/A</w:t>
            </w:r>
          </w:p>
          <w:p w14:paraId="09C1C358" w14:textId="510D8A06" w:rsidR="00F97252" w:rsidRDefault="00F97252" w:rsidP="00F97252">
            <w:r w:rsidRPr="00F97252">
              <w:rPr>
                <w:b/>
                <w:bCs/>
              </w:rPr>
              <w:t>Genre</w:t>
            </w:r>
            <w:r>
              <w:t>:</w:t>
            </w:r>
            <w:r w:rsidR="005C618C">
              <w:t xml:space="preserve"> </w:t>
            </w:r>
            <w:r w:rsidR="005A75D8">
              <w:t>“Anime”</w:t>
            </w:r>
          </w:p>
          <w:p w14:paraId="696FC010" w14:textId="7FB323CB" w:rsidR="00F97252" w:rsidRPr="00F97252" w:rsidRDefault="00F97252" w:rsidP="00F97252">
            <w:r w:rsidRPr="00F97252">
              <w:rPr>
                <w:b/>
                <w:bCs/>
              </w:rPr>
              <w:t>Rating</w:t>
            </w:r>
            <w:r>
              <w:t xml:space="preserve">: </w:t>
            </w:r>
            <w:r>
              <w:t>N/A</w:t>
            </w:r>
          </w:p>
          <w:p w14:paraId="21822ABB" w14:textId="0D7074CA" w:rsidR="00F97252" w:rsidRDefault="00F97252" w:rsidP="00F97252">
            <w:r w:rsidRPr="00F97252">
              <w:rPr>
                <w:b/>
                <w:bCs/>
              </w:rPr>
              <w:t>Year</w:t>
            </w:r>
            <w:r>
              <w:t>:</w:t>
            </w:r>
            <w:r>
              <w:t xml:space="preserve"> </w:t>
            </w:r>
            <w:r>
              <w:t>N/A</w:t>
            </w:r>
          </w:p>
        </w:tc>
        <w:tc>
          <w:tcPr>
            <w:tcW w:w="2593" w:type="dxa"/>
            <w:shd w:val="clear" w:color="auto" w:fill="F7CAAC" w:themeFill="accent2" w:themeFillTint="66"/>
          </w:tcPr>
          <w:p w14:paraId="19AE07ED" w14:textId="02079BA4" w:rsidR="00F97252" w:rsidRDefault="005C618C" w:rsidP="00F97252">
            <w:r>
              <w:t>Results including the genre “anime” will appear in a table below the request.</w:t>
            </w:r>
          </w:p>
        </w:tc>
        <w:tc>
          <w:tcPr>
            <w:tcW w:w="4221" w:type="dxa"/>
            <w:shd w:val="clear" w:color="auto" w:fill="F7CAAC" w:themeFill="accent2" w:themeFillTint="66"/>
          </w:tcPr>
          <w:p w14:paraId="4472C738" w14:textId="162621D0" w:rsidR="00F97252" w:rsidRDefault="005A75D8" w:rsidP="00F97252">
            <w:r>
              <w:rPr>
                <w:noProof/>
              </w:rPr>
              <w:drawing>
                <wp:inline distT="0" distB="0" distL="0" distR="0" wp14:anchorId="4FEBE4F4" wp14:editId="27BB4DEB">
                  <wp:extent cx="1533525" cy="12668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5D8" w14:paraId="532C1D6C" w14:textId="77777777" w:rsidTr="005A75D8">
        <w:tc>
          <w:tcPr>
            <w:tcW w:w="849" w:type="dxa"/>
            <w:shd w:val="clear" w:color="auto" w:fill="F7CAAC" w:themeFill="accent2" w:themeFillTint="66"/>
          </w:tcPr>
          <w:p w14:paraId="0D507E84" w14:textId="7FEA479E" w:rsidR="00F97252" w:rsidRPr="00F97252" w:rsidRDefault="00F97252" w:rsidP="00F97252">
            <w:pPr>
              <w:jc w:val="center"/>
              <w:rPr>
                <w:b/>
                <w:bCs/>
                <w:sz w:val="32"/>
                <w:szCs w:val="32"/>
              </w:rPr>
            </w:pPr>
            <w:r w:rsidRPr="00F97252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353" w:type="dxa"/>
            <w:shd w:val="clear" w:color="auto" w:fill="F7CAAC" w:themeFill="accent2" w:themeFillTint="66"/>
          </w:tcPr>
          <w:p w14:paraId="3DADEE94" w14:textId="693EA35D" w:rsidR="00F97252" w:rsidRDefault="00F97252" w:rsidP="00F97252">
            <w:r w:rsidRPr="00F97252">
              <w:rPr>
                <w:b/>
                <w:bCs/>
              </w:rPr>
              <w:t>Title</w:t>
            </w:r>
            <w:r>
              <w:t>:</w:t>
            </w:r>
            <w:r>
              <w:t xml:space="preserve"> </w:t>
            </w:r>
            <w:r>
              <w:t>N/A</w:t>
            </w:r>
          </w:p>
          <w:p w14:paraId="54A6791C" w14:textId="6F6DDB6D" w:rsidR="00F97252" w:rsidRDefault="00F97252" w:rsidP="00F97252">
            <w:r w:rsidRPr="00F97252">
              <w:rPr>
                <w:b/>
                <w:bCs/>
              </w:rPr>
              <w:t>Genre</w:t>
            </w:r>
            <w:r>
              <w:t>:</w:t>
            </w:r>
            <w:r>
              <w:t xml:space="preserve"> </w:t>
            </w:r>
            <w:r>
              <w:t>N/A</w:t>
            </w:r>
          </w:p>
          <w:p w14:paraId="1180FCBE" w14:textId="576F671A" w:rsidR="00F97252" w:rsidRPr="00F97252" w:rsidRDefault="00F97252" w:rsidP="00F97252">
            <w:r w:rsidRPr="00F97252">
              <w:rPr>
                <w:b/>
                <w:bCs/>
              </w:rPr>
              <w:t>Rating</w:t>
            </w:r>
            <w:r>
              <w:t>:</w:t>
            </w:r>
            <w:r w:rsidR="005C618C">
              <w:t xml:space="preserve"> R</w:t>
            </w:r>
          </w:p>
          <w:p w14:paraId="64124D0B" w14:textId="79A8942B" w:rsidR="00F97252" w:rsidRDefault="00F97252" w:rsidP="00F97252">
            <w:r w:rsidRPr="00F97252">
              <w:rPr>
                <w:b/>
                <w:bCs/>
              </w:rPr>
              <w:t>Year</w:t>
            </w:r>
            <w:r>
              <w:t>:</w:t>
            </w:r>
            <w:r>
              <w:t xml:space="preserve"> </w:t>
            </w:r>
            <w:r>
              <w:t>N/A</w:t>
            </w:r>
          </w:p>
        </w:tc>
        <w:tc>
          <w:tcPr>
            <w:tcW w:w="2593" w:type="dxa"/>
            <w:shd w:val="clear" w:color="auto" w:fill="F7CAAC" w:themeFill="accent2" w:themeFillTint="66"/>
          </w:tcPr>
          <w:p w14:paraId="2D228D95" w14:textId="7E832184" w:rsidR="00F97252" w:rsidRDefault="005C618C" w:rsidP="00F97252">
            <w:r>
              <w:t>Results including the rating “R” will appear in a table below the request.</w:t>
            </w:r>
          </w:p>
        </w:tc>
        <w:tc>
          <w:tcPr>
            <w:tcW w:w="4221" w:type="dxa"/>
            <w:shd w:val="clear" w:color="auto" w:fill="F7CAAC" w:themeFill="accent2" w:themeFillTint="66"/>
          </w:tcPr>
          <w:p w14:paraId="219E5B95" w14:textId="0B0C68AC" w:rsidR="00F97252" w:rsidRDefault="005A75D8" w:rsidP="00F97252">
            <w:r>
              <w:rPr>
                <w:noProof/>
              </w:rPr>
              <w:drawing>
                <wp:inline distT="0" distB="0" distL="0" distR="0" wp14:anchorId="76184B8C" wp14:editId="740CEB53">
                  <wp:extent cx="1990725" cy="13935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866" cy="1397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5D8" w14:paraId="327A7F23" w14:textId="77777777" w:rsidTr="005A75D8">
        <w:tc>
          <w:tcPr>
            <w:tcW w:w="849" w:type="dxa"/>
            <w:shd w:val="clear" w:color="auto" w:fill="F7CAAC" w:themeFill="accent2" w:themeFillTint="66"/>
          </w:tcPr>
          <w:p w14:paraId="5E719E36" w14:textId="59CA62F2" w:rsidR="00F97252" w:rsidRPr="00F97252" w:rsidRDefault="00F97252" w:rsidP="00F97252">
            <w:pPr>
              <w:jc w:val="center"/>
              <w:rPr>
                <w:b/>
                <w:bCs/>
                <w:sz w:val="32"/>
                <w:szCs w:val="32"/>
              </w:rPr>
            </w:pPr>
            <w:r w:rsidRPr="00F97252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353" w:type="dxa"/>
            <w:shd w:val="clear" w:color="auto" w:fill="F7CAAC" w:themeFill="accent2" w:themeFillTint="66"/>
          </w:tcPr>
          <w:p w14:paraId="33F7BD1A" w14:textId="4B4D6AA2" w:rsidR="00F97252" w:rsidRDefault="00F97252" w:rsidP="00F97252">
            <w:r w:rsidRPr="00F97252">
              <w:rPr>
                <w:b/>
                <w:bCs/>
              </w:rPr>
              <w:t>Title</w:t>
            </w:r>
            <w:r>
              <w:t>:</w:t>
            </w:r>
            <w:r>
              <w:t xml:space="preserve"> </w:t>
            </w:r>
            <w:r>
              <w:t>N/A</w:t>
            </w:r>
          </w:p>
          <w:p w14:paraId="421E631D" w14:textId="5A343207" w:rsidR="00F97252" w:rsidRDefault="00F97252" w:rsidP="00F97252">
            <w:r w:rsidRPr="00F97252">
              <w:rPr>
                <w:b/>
                <w:bCs/>
              </w:rPr>
              <w:t>Genre</w:t>
            </w:r>
            <w:r>
              <w:t>:</w:t>
            </w:r>
            <w:r>
              <w:t xml:space="preserve"> </w:t>
            </w:r>
            <w:r>
              <w:t>N/A</w:t>
            </w:r>
          </w:p>
          <w:p w14:paraId="22CD331E" w14:textId="2BD1F303" w:rsidR="00F97252" w:rsidRPr="00F97252" w:rsidRDefault="00F97252" w:rsidP="00F97252">
            <w:r w:rsidRPr="00F97252">
              <w:rPr>
                <w:b/>
                <w:bCs/>
              </w:rPr>
              <w:t>Rating</w:t>
            </w:r>
            <w:r>
              <w:t>:</w:t>
            </w:r>
            <w:r>
              <w:t xml:space="preserve"> </w:t>
            </w:r>
            <w:r>
              <w:t>N/A</w:t>
            </w:r>
          </w:p>
          <w:p w14:paraId="47CF5FA0" w14:textId="55FFD063" w:rsidR="00F97252" w:rsidRDefault="00F97252" w:rsidP="00F97252">
            <w:r w:rsidRPr="00F97252">
              <w:rPr>
                <w:b/>
                <w:bCs/>
              </w:rPr>
              <w:t>Year</w:t>
            </w:r>
            <w:r>
              <w:t>:</w:t>
            </w:r>
            <w:r w:rsidR="005C618C">
              <w:t xml:space="preserve"> 2000</w:t>
            </w:r>
          </w:p>
        </w:tc>
        <w:tc>
          <w:tcPr>
            <w:tcW w:w="2593" w:type="dxa"/>
            <w:shd w:val="clear" w:color="auto" w:fill="F7CAAC" w:themeFill="accent2" w:themeFillTint="66"/>
          </w:tcPr>
          <w:p w14:paraId="79944713" w14:textId="2EACC431" w:rsidR="00F97252" w:rsidRDefault="005C618C" w:rsidP="00F97252">
            <w:r>
              <w:t>Results including the year “2000” will appear in a table below the request.</w:t>
            </w:r>
          </w:p>
        </w:tc>
        <w:tc>
          <w:tcPr>
            <w:tcW w:w="4221" w:type="dxa"/>
            <w:shd w:val="clear" w:color="auto" w:fill="F7CAAC" w:themeFill="accent2" w:themeFillTint="66"/>
          </w:tcPr>
          <w:p w14:paraId="4877AED2" w14:textId="1B644E5E" w:rsidR="00F97252" w:rsidRDefault="005A75D8" w:rsidP="00F97252">
            <w:r>
              <w:rPr>
                <w:noProof/>
              </w:rPr>
              <w:drawing>
                <wp:inline distT="0" distB="0" distL="0" distR="0" wp14:anchorId="721F38A6" wp14:editId="07E4BB23">
                  <wp:extent cx="2543175" cy="1516217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8012" cy="1525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5D8" w14:paraId="335AB79B" w14:textId="77777777" w:rsidTr="005A75D8">
        <w:tc>
          <w:tcPr>
            <w:tcW w:w="849" w:type="dxa"/>
            <w:shd w:val="clear" w:color="auto" w:fill="F7CAAC" w:themeFill="accent2" w:themeFillTint="66"/>
          </w:tcPr>
          <w:p w14:paraId="13A50162" w14:textId="049A1FB0" w:rsidR="00F97252" w:rsidRPr="00F97252" w:rsidRDefault="005A75D8" w:rsidP="00F9725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353" w:type="dxa"/>
            <w:shd w:val="clear" w:color="auto" w:fill="F7CAAC" w:themeFill="accent2" w:themeFillTint="66"/>
          </w:tcPr>
          <w:p w14:paraId="273AD237" w14:textId="3C529884" w:rsidR="00F97252" w:rsidRDefault="00F97252" w:rsidP="00F97252">
            <w:r w:rsidRPr="00F97252">
              <w:rPr>
                <w:b/>
                <w:bCs/>
              </w:rPr>
              <w:t>Title</w:t>
            </w:r>
            <w:r>
              <w:t>:</w:t>
            </w:r>
            <w:r>
              <w:t xml:space="preserve"> </w:t>
            </w:r>
            <w:r>
              <w:t>N/A</w:t>
            </w:r>
          </w:p>
          <w:p w14:paraId="169F46D9" w14:textId="39CBFB61" w:rsidR="00F97252" w:rsidRDefault="00F97252" w:rsidP="00F97252">
            <w:r w:rsidRPr="00F97252">
              <w:rPr>
                <w:b/>
                <w:bCs/>
              </w:rPr>
              <w:t>Genre</w:t>
            </w:r>
            <w:r>
              <w:t xml:space="preserve">: </w:t>
            </w:r>
            <w:r w:rsidR="005A75D8">
              <w:t>N/A</w:t>
            </w:r>
          </w:p>
          <w:p w14:paraId="776DB584" w14:textId="0CFD126C" w:rsidR="00F97252" w:rsidRPr="00F97252" w:rsidRDefault="00F97252" w:rsidP="00F97252">
            <w:r w:rsidRPr="00F97252">
              <w:rPr>
                <w:b/>
                <w:bCs/>
              </w:rPr>
              <w:t>Rating</w:t>
            </w:r>
            <w:r>
              <w:t>:</w:t>
            </w:r>
            <w:r>
              <w:t xml:space="preserve"> </w:t>
            </w:r>
            <w:r>
              <w:t>N/A</w:t>
            </w:r>
          </w:p>
          <w:p w14:paraId="3C32D61B" w14:textId="61778D35" w:rsidR="00F97252" w:rsidRPr="00F97252" w:rsidRDefault="00F97252" w:rsidP="00F97252">
            <w:pPr>
              <w:rPr>
                <w:b/>
                <w:bCs/>
              </w:rPr>
            </w:pPr>
            <w:r w:rsidRPr="00F97252">
              <w:rPr>
                <w:b/>
                <w:bCs/>
              </w:rPr>
              <w:t>Year</w:t>
            </w:r>
            <w:r>
              <w:t xml:space="preserve">: </w:t>
            </w:r>
            <w:r w:rsidR="005A75D8">
              <w:t>N/A</w:t>
            </w:r>
          </w:p>
        </w:tc>
        <w:tc>
          <w:tcPr>
            <w:tcW w:w="2593" w:type="dxa"/>
            <w:shd w:val="clear" w:color="auto" w:fill="F7CAAC" w:themeFill="accent2" w:themeFillTint="66"/>
          </w:tcPr>
          <w:p w14:paraId="054CAAEB" w14:textId="1B0DF081" w:rsidR="00F97252" w:rsidRDefault="005A75D8" w:rsidP="00F97252">
            <w:r>
              <w:t>Every movie within the database with show.</w:t>
            </w:r>
          </w:p>
        </w:tc>
        <w:tc>
          <w:tcPr>
            <w:tcW w:w="4221" w:type="dxa"/>
            <w:shd w:val="clear" w:color="auto" w:fill="F7CAAC" w:themeFill="accent2" w:themeFillTint="66"/>
          </w:tcPr>
          <w:p w14:paraId="6945BC6E" w14:textId="5FA5B59F" w:rsidR="00F97252" w:rsidRDefault="005A75D8" w:rsidP="00F97252">
            <w:r>
              <w:rPr>
                <w:noProof/>
              </w:rPr>
              <w:drawing>
                <wp:inline distT="0" distB="0" distL="0" distR="0" wp14:anchorId="73357A5D" wp14:editId="65A42750">
                  <wp:extent cx="3209925" cy="5619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33E374" w14:textId="0644A4E8" w:rsidR="005A75D8" w:rsidRDefault="005A75D8" w:rsidP="00F97252"/>
    <w:p w14:paraId="73BBCA16" w14:textId="7D91D18F" w:rsidR="00F97252" w:rsidRDefault="005A75D8" w:rsidP="00F97252">
      <w:r>
        <w:br w:type="page"/>
      </w:r>
    </w:p>
    <w:p w14:paraId="6FDCC905" w14:textId="1C3E0D0F" w:rsidR="00F97252" w:rsidRDefault="00F97252" w:rsidP="00F97252">
      <w:pPr>
        <w:pStyle w:val="Title"/>
      </w:pPr>
      <w:r>
        <w:lastRenderedPageBreak/>
        <w:t>User Sign-up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"/>
        <w:gridCol w:w="2923"/>
        <w:gridCol w:w="1415"/>
        <w:gridCol w:w="4065"/>
      </w:tblGrid>
      <w:tr w:rsidR="005A75D8" w:rsidRPr="00F97252" w14:paraId="478548B7" w14:textId="77777777" w:rsidTr="005A75D8">
        <w:tc>
          <w:tcPr>
            <w:tcW w:w="613" w:type="dxa"/>
            <w:shd w:val="clear" w:color="auto" w:fill="AEAAAA" w:themeFill="background2" w:themeFillShade="BF"/>
          </w:tcPr>
          <w:p w14:paraId="2F4E4FA7" w14:textId="77777777" w:rsidR="005A75D8" w:rsidRPr="00F97252" w:rsidRDefault="005A75D8" w:rsidP="00B83279">
            <w:pPr>
              <w:rPr>
                <w:b/>
                <w:bCs/>
              </w:rPr>
            </w:pPr>
            <w:r w:rsidRPr="00F97252">
              <w:rPr>
                <w:b/>
                <w:bCs/>
              </w:rPr>
              <w:t>Test #</w:t>
            </w:r>
          </w:p>
        </w:tc>
        <w:tc>
          <w:tcPr>
            <w:tcW w:w="2923" w:type="dxa"/>
            <w:shd w:val="clear" w:color="auto" w:fill="AEAAAA" w:themeFill="background2" w:themeFillShade="BF"/>
          </w:tcPr>
          <w:p w14:paraId="6A528605" w14:textId="77777777" w:rsidR="005A75D8" w:rsidRPr="00F97252" w:rsidRDefault="005A75D8" w:rsidP="00B83279">
            <w:pPr>
              <w:rPr>
                <w:b/>
                <w:bCs/>
              </w:rPr>
            </w:pPr>
            <w:r w:rsidRPr="00F97252">
              <w:rPr>
                <w:b/>
                <w:bCs/>
              </w:rPr>
              <w:t>Input</w:t>
            </w:r>
          </w:p>
        </w:tc>
        <w:tc>
          <w:tcPr>
            <w:tcW w:w="1415" w:type="dxa"/>
            <w:shd w:val="clear" w:color="auto" w:fill="AEAAAA" w:themeFill="background2" w:themeFillShade="BF"/>
          </w:tcPr>
          <w:p w14:paraId="7AEC4B2C" w14:textId="77777777" w:rsidR="005A75D8" w:rsidRPr="00F97252" w:rsidRDefault="005A75D8" w:rsidP="00B83279">
            <w:pPr>
              <w:rPr>
                <w:b/>
                <w:bCs/>
              </w:rPr>
            </w:pPr>
            <w:r w:rsidRPr="00F97252">
              <w:rPr>
                <w:b/>
                <w:bCs/>
              </w:rPr>
              <w:t>Expectations</w:t>
            </w:r>
          </w:p>
        </w:tc>
        <w:tc>
          <w:tcPr>
            <w:tcW w:w="4065" w:type="dxa"/>
            <w:shd w:val="clear" w:color="auto" w:fill="AEAAAA" w:themeFill="background2" w:themeFillShade="BF"/>
          </w:tcPr>
          <w:p w14:paraId="560CE3A0" w14:textId="77777777" w:rsidR="005A75D8" w:rsidRPr="00F97252" w:rsidRDefault="005A75D8" w:rsidP="00B83279">
            <w:pPr>
              <w:rPr>
                <w:b/>
                <w:bCs/>
              </w:rPr>
            </w:pPr>
            <w:r w:rsidRPr="00F97252">
              <w:rPr>
                <w:b/>
                <w:bCs/>
              </w:rPr>
              <w:t>Results</w:t>
            </w:r>
          </w:p>
        </w:tc>
      </w:tr>
      <w:tr w:rsidR="005A75D8" w14:paraId="7E1B63D3" w14:textId="77777777" w:rsidTr="005A75D8">
        <w:tc>
          <w:tcPr>
            <w:tcW w:w="613" w:type="dxa"/>
            <w:shd w:val="clear" w:color="auto" w:fill="F7CAAC" w:themeFill="accent2" w:themeFillTint="66"/>
          </w:tcPr>
          <w:p w14:paraId="5F437B48" w14:textId="77777777" w:rsidR="005A75D8" w:rsidRPr="00F97252" w:rsidRDefault="005A75D8" w:rsidP="00B83279">
            <w:pPr>
              <w:jc w:val="center"/>
              <w:rPr>
                <w:b/>
                <w:bCs/>
                <w:sz w:val="32"/>
                <w:szCs w:val="32"/>
              </w:rPr>
            </w:pPr>
            <w:r w:rsidRPr="00F97252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923" w:type="dxa"/>
            <w:shd w:val="clear" w:color="auto" w:fill="F7CAAC" w:themeFill="accent2" w:themeFillTint="66"/>
          </w:tcPr>
          <w:p w14:paraId="6D0C326F" w14:textId="77777777" w:rsidR="005A75D8" w:rsidRDefault="005A75D8" w:rsidP="00B83279">
            <w:r>
              <w:t>First Name: Owen</w:t>
            </w:r>
          </w:p>
          <w:p w14:paraId="0BE34533" w14:textId="77777777" w:rsidR="005A75D8" w:rsidRDefault="005A75D8" w:rsidP="00B83279">
            <w:r>
              <w:t>Last Name: Wilson</w:t>
            </w:r>
          </w:p>
          <w:p w14:paraId="1BA86175" w14:textId="25AF9228" w:rsidR="005A75D8" w:rsidRDefault="005A75D8" w:rsidP="00B83279">
            <w:r>
              <w:t xml:space="preserve">Email: </w:t>
            </w:r>
          </w:p>
          <w:p w14:paraId="5B86DB67" w14:textId="56E4E7F8" w:rsidR="005A75D8" w:rsidRDefault="005A75D8" w:rsidP="00B83279">
            <w:r>
              <w:t>Owen.Wilson@fakemail.com</w:t>
            </w:r>
          </w:p>
          <w:p w14:paraId="25B5E87B" w14:textId="6DA630BB" w:rsidR="005A75D8" w:rsidRDefault="005A75D8" w:rsidP="00B83279"/>
        </w:tc>
        <w:tc>
          <w:tcPr>
            <w:tcW w:w="1415" w:type="dxa"/>
            <w:shd w:val="clear" w:color="auto" w:fill="F7CAAC" w:themeFill="accent2" w:themeFillTint="66"/>
          </w:tcPr>
          <w:p w14:paraId="4EA485BB" w14:textId="23A47649" w:rsidR="005A75D8" w:rsidRDefault="005A75D8" w:rsidP="00B83279">
            <w:r>
              <w:t>User will be added to the database</w:t>
            </w:r>
          </w:p>
        </w:tc>
        <w:tc>
          <w:tcPr>
            <w:tcW w:w="4065" w:type="dxa"/>
            <w:shd w:val="clear" w:color="auto" w:fill="F7CAAC" w:themeFill="accent2" w:themeFillTint="66"/>
          </w:tcPr>
          <w:p w14:paraId="18AB48FA" w14:textId="376A9CEB" w:rsidR="005A75D8" w:rsidRDefault="005A75D8" w:rsidP="00B83279">
            <w:r>
              <w:t>Expected</w:t>
            </w:r>
            <w:r>
              <w:rPr>
                <w:noProof/>
              </w:rPr>
              <w:drawing>
                <wp:inline distT="0" distB="0" distL="0" distR="0" wp14:anchorId="30718FB0" wp14:editId="167B8C8F">
                  <wp:extent cx="2435860" cy="362977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92" cy="374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5D8" w14:paraId="2865F5D2" w14:textId="77777777" w:rsidTr="005A75D8">
        <w:tc>
          <w:tcPr>
            <w:tcW w:w="613" w:type="dxa"/>
            <w:shd w:val="clear" w:color="auto" w:fill="F7CAAC" w:themeFill="accent2" w:themeFillTint="66"/>
          </w:tcPr>
          <w:p w14:paraId="7BD1A104" w14:textId="77777777" w:rsidR="005A75D8" w:rsidRPr="00F97252" w:rsidRDefault="005A75D8" w:rsidP="00B83279">
            <w:pPr>
              <w:jc w:val="center"/>
              <w:rPr>
                <w:b/>
                <w:bCs/>
                <w:sz w:val="32"/>
                <w:szCs w:val="32"/>
              </w:rPr>
            </w:pPr>
            <w:r w:rsidRPr="00F97252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923" w:type="dxa"/>
            <w:shd w:val="clear" w:color="auto" w:fill="F7CAAC" w:themeFill="accent2" w:themeFillTint="66"/>
          </w:tcPr>
          <w:p w14:paraId="05395993" w14:textId="77777777" w:rsidR="005A75D8" w:rsidRDefault="005A75D8" w:rsidP="005A75D8">
            <w:r>
              <w:t>First Name: Owen</w:t>
            </w:r>
          </w:p>
          <w:p w14:paraId="042DFE0D" w14:textId="01F58BA4" w:rsidR="005A75D8" w:rsidRDefault="005A75D8" w:rsidP="005A75D8">
            <w:r>
              <w:t xml:space="preserve">Last Name: </w:t>
            </w:r>
            <w:r>
              <w:t>10</w:t>
            </w:r>
          </w:p>
          <w:p w14:paraId="7377DB30" w14:textId="77777777" w:rsidR="005A75D8" w:rsidRDefault="005A75D8" w:rsidP="005A75D8">
            <w:r>
              <w:t xml:space="preserve">Email: </w:t>
            </w:r>
          </w:p>
          <w:p w14:paraId="5820AF8E" w14:textId="77777777" w:rsidR="005A75D8" w:rsidRDefault="005A75D8" w:rsidP="005A75D8">
            <w:r>
              <w:t>Owen.Wilson@fakemail.com</w:t>
            </w:r>
          </w:p>
          <w:p w14:paraId="047E875E" w14:textId="7A5FE72C" w:rsidR="005A75D8" w:rsidRDefault="005A75D8" w:rsidP="00B83279"/>
        </w:tc>
        <w:tc>
          <w:tcPr>
            <w:tcW w:w="1415" w:type="dxa"/>
            <w:shd w:val="clear" w:color="auto" w:fill="F7CAAC" w:themeFill="accent2" w:themeFillTint="66"/>
          </w:tcPr>
          <w:p w14:paraId="051BC604" w14:textId="2D3B761F" w:rsidR="005A75D8" w:rsidRDefault="005A75D8" w:rsidP="00B83279">
            <w:r>
              <w:t>User will not be added to the database because the name input is a number which is incorrect</w:t>
            </w:r>
          </w:p>
        </w:tc>
        <w:tc>
          <w:tcPr>
            <w:tcW w:w="4065" w:type="dxa"/>
            <w:shd w:val="clear" w:color="auto" w:fill="F7CAAC" w:themeFill="accent2" w:themeFillTint="66"/>
          </w:tcPr>
          <w:p w14:paraId="15884905" w14:textId="57821EEA" w:rsidR="005A75D8" w:rsidRDefault="005A75D8" w:rsidP="00B83279">
            <w:r>
              <w:t>Expected, the Form displays a result that the input is incorrect.</w:t>
            </w:r>
          </w:p>
        </w:tc>
      </w:tr>
      <w:tr w:rsidR="005A75D8" w14:paraId="110AFE28" w14:textId="77777777" w:rsidTr="005A75D8">
        <w:tc>
          <w:tcPr>
            <w:tcW w:w="613" w:type="dxa"/>
            <w:shd w:val="clear" w:color="auto" w:fill="F7CAAC" w:themeFill="accent2" w:themeFillTint="66"/>
          </w:tcPr>
          <w:p w14:paraId="6A944B2F" w14:textId="77777777" w:rsidR="005A75D8" w:rsidRPr="00F97252" w:rsidRDefault="005A75D8" w:rsidP="00B83279">
            <w:pPr>
              <w:jc w:val="center"/>
              <w:rPr>
                <w:b/>
                <w:bCs/>
                <w:sz w:val="32"/>
                <w:szCs w:val="32"/>
              </w:rPr>
            </w:pPr>
            <w:r w:rsidRPr="00F97252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923" w:type="dxa"/>
            <w:shd w:val="clear" w:color="auto" w:fill="F7CAAC" w:themeFill="accent2" w:themeFillTint="66"/>
          </w:tcPr>
          <w:p w14:paraId="63C2A63B" w14:textId="02370027" w:rsidR="005A75D8" w:rsidRDefault="005A75D8" w:rsidP="005A75D8">
            <w:r>
              <w:t xml:space="preserve">First Name: </w:t>
            </w:r>
            <w:r>
              <w:t>Andrew</w:t>
            </w:r>
          </w:p>
          <w:p w14:paraId="3D70074A" w14:textId="29803273" w:rsidR="005A75D8" w:rsidRDefault="005A75D8" w:rsidP="005A75D8">
            <w:r>
              <w:t xml:space="preserve">Last Name: </w:t>
            </w:r>
            <w:proofErr w:type="spellStart"/>
            <w:r>
              <w:t>Samway</w:t>
            </w:r>
            <w:proofErr w:type="spellEnd"/>
          </w:p>
          <w:p w14:paraId="0DD48444" w14:textId="77777777" w:rsidR="005A75D8" w:rsidRDefault="005A75D8" w:rsidP="005A75D8">
            <w:r>
              <w:t xml:space="preserve">Email: </w:t>
            </w:r>
          </w:p>
          <w:p w14:paraId="2CE2EB23" w14:textId="5D08995D" w:rsidR="005A75D8" w:rsidRDefault="005A75D8" w:rsidP="005A75D8">
            <w:r>
              <w:t>Andrew.Samway</w:t>
            </w:r>
            <w:r>
              <w:t>fakemail.com</w:t>
            </w:r>
          </w:p>
          <w:p w14:paraId="1EE54687" w14:textId="4C346A9C" w:rsidR="005A75D8" w:rsidRDefault="005A75D8" w:rsidP="00B83279"/>
        </w:tc>
        <w:tc>
          <w:tcPr>
            <w:tcW w:w="1415" w:type="dxa"/>
            <w:shd w:val="clear" w:color="auto" w:fill="F7CAAC" w:themeFill="accent2" w:themeFillTint="66"/>
          </w:tcPr>
          <w:p w14:paraId="5CCF728C" w14:textId="6350BE0A" w:rsidR="005A75D8" w:rsidRDefault="005A75D8" w:rsidP="00B83279">
            <w:r>
              <w:t>User will not be added because the Email is in the incorrect format</w:t>
            </w:r>
          </w:p>
        </w:tc>
        <w:tc>
          <w:tcPr>
            <w:tcW w:w="4065" w:type="dxa"/>
            <w:shd w:val="clear" w:color="auto" w:fill="F7CAAC" w:themeFill="accent2" w:themeFillTint="66"/>
          </w:tcPr>
          <w:p w14:paraId="1D6A45F8" w14:textId="6C8C3037" w:rsidR="005A75D8" w:rsidRDefault="005A75D8" w:rsidP="00B83279">
            <w:r>
              <w:t>Expected, the Form displays a result that the input is incorrect.</w:t>
            </w:r>
          </w:p>
        </w:tc>
      </w:tr>
    </w:tbl>
    <w:p w14:paraId="1387B751" w14:textId="471179D6" w:rsidR="00426F3F" w:rsidRDefault="00426F3F" w:rsidP="00F97252"/>
    <w:p w14:paraId="218A05E9" w14:textId="1E04D595" w:rsidR="00F97252" w:rsidRDefault="00426F3F" w:rsidP="00F97252">
      <w:r>
        <w:br w:type="page"/>
      </w:r>
    </w:p>
    <w:p w14:paraId="35EA6256" w14:textId="3F80C153" w:rsidR="00F97252" w:rsidRDefault="00F97252" w:rsidP="00F97252">
      <w:pPr>
        <w:pStyle w:val="Title"/>
      </w:pPr>
      <w:r>
        <w:lastRenderedPageBreak/>
        <w:t>View All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"/>
        <w:gridCol w:w="2923"/>
        <w:gridCol w:w="1415"/>
        <w:gridCol w:w="4065"/>
      </w:tblGrid>
      <w:tr w:rsidR="005A75D8" w:rsidRPr="00F97252" w14:paraId="2E28E663" w14:textId="77777777" w:rsidTr="00B83279">
        <w:tc>
          <w:tcPr>
            <w:tcW w:w="613" w:type="dxa"/>
            <w:shd w:val="clear" w:color="auto" w:fill="AEAAAA" w:themeFill="background2" w:themeFillShade="BF"/>
          </w:tcPr>
          <w:p w14:paraId="76F80984" w14:textId="77777777" w:rsidR="005A75D8" w:rsidRPr="00F97252" w:rsidRDefault="005A75D8" w:rsidP="00B83279">
            <w:pPr>
              <w:rPr>
                <w:b/>
                <w:bCs/>
              </w:rPr>
            </w:pPr>
            <w:r w:rsidRPr="00F97252">
              <w:rPr>
                <w:b/>
                <w:bCs/>
              </w:rPr>
              <w:t>Test #</w:t>
            </w:r>
          </w:p>
        </w:tc>
        <w:tc>
          <w:tcPr>
            <w:tcW w:w="2923" w:type="dxa"/>
            <w:shd w:val="clear" w:color="auto" w:fill="AEAAAA" w:themeFill="background2" w:themeFillShade="BF"/>
          </w:tcPr>
          <w:p w14:paraId="2491F52E" w14:textId="77777777" w:rsidR="005A75D8" w:rsidRPr="00F97252" w:rsidRDefault="005A75D8" w:rsidP="00B83279">
            <w:pPr>
              <w:rPr>
                <w:b/>
                <w:bCs/>
              </w:rPr>
            </w:pPr>
            <w:r w:rsidRPr="00F97252">
              <w:rPr>
                <w:b/>
                <w:bCs/>
              </w:rPr>
              <w:t>Input</w:t>
            </w:r>
          </w:p>
        </w:tc>
        <w:tc>
          <w:tcPr>
            <w:tcW w:w="1415" w:type="dxa"/>
            <w:shd w:val="clear" w:color="auto" w:fill="AEAAAA" w:themeFill="background2" w:themeFillShade="BF"/>
          </w:tcPr>
          <w:p w14:paraId="0E77B2AA" w14:textId="77777777" w:rsidR="005A75D8" w:rsidRPr="00F97252" w:rsidRDefault="005A75D8" w:rsidP="00B83279">
            <w:pPr>
              <w:rPr>
                <w:b/>
                <w:bCs/>
              </w:rPr>
            </w:pPr>
            <w:r w:rsidRPr="00F97252">
              <w:rPr>
                <w:b/>
                <w:bCs/>
              </w:rPr>
              <w:t>Expectations</w:t>
            </w:r>
          </w:p>
        </w:tc>
        <w:tc>
          <w:tcPr>
            <w:tcW w:w="4065" w:type="dxa"/>
            <w:shd w:val="clear" w:color="auto" w:fill="AEAAAA" w:themeFill="background2" w:themeFillShade="BF"/>
          </w:tcPr>
          <w:p w14:paraId="210DEC24" w14:textId="77777777" w:rsidR="005A75D8" w:rsidRPr="00F97252" w:rsidRDefault="005A75D8" w:rsidP="00B83279">
            <w:pPr>
              <w:rPr>
                <w:b/>
                <w:bCs/>
              </w:rPr>
            </w:pPr>
            <w:r w:rsidRPr="00F97252">
              <w:rPr>
                <w:b/>
                <w:bCs/>
              </w:rPr>
              <w:t>Results</w:t>
            </w:r>
          </w:p>
        </w:tc>
      </w:tr>
      <w:tr w:rsidR="005A75D8" w14:paraId="72494750" w14:textId="77777777" w:rsidTr="00B83279">
        <w:tc>
          <w:tcPr>
            <w:tcW w:w="613" w:type="dxa"/>
            <w:shd w:val="clear" w:color="auto" w:fill="F7CAAC" w:themeFill="accent2" w:themeFillTint="66"/>
          </w:tcPr>
          <w:p w14:paraId="721B3E7A" w14:textId="77777777" w:rsidR="005A75D8" w:rsidRPr="00F97252" w:rsidRDefault="005A75D8" w:rsidP="00B83279">
            <w:pPr>
              <w:jc w:val="center"/>
              <w:rPr>
                <w:b/>
                <w:bCs/>
                <w:sz w:val="32"/>
                <w:szCs w:val="32"/>
              </w:rPr>
            </w:pPr>
            <w:r w:rsidRPr="00F97252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923" w:type="dxa"/>
            <w:shd w:val="clear" w:color="auto" w:fill="F7CAAC" w:themeFill="accent2" w:themeFillTint="66"/>
          </w:tcPr>
          <w:p w14:paraId="60E01F13" w14:textId="58F4C86A" w:rsidR="005A75D8" w:rsidRDefault="005A75D8" w:rsidP="005A75D8">
            <w:r>
              <w:t>Searching for email that already exists within the database</w:t>
            </w:r>
          </w:p>
        </w:tc>
        <w:tc>
          <w:tcPr>
            <w:tcW w:w="1415" w:type="dxa"/>
            <w:shd w:val="clear" w:color="auto" w:fill="F7CAAC" w:themeFill="accent2" w:themeFillTint="66"/>
          </w:tcPr>
          <w:p w14:paraId="11150A20" w14:textId="1BA822D7" w:rsidR="005A75D8" w:rsidRDefault="00426F3F" w:rsidP="00B83279">
            <w:r>
              <w:t xml:space="preserve">The </w:t>
            </w:r>
            <w:proofErr w:type="gramStart"/>
            <w:r>
              <w:t>users</w:t>
            </w:r>
            <w:proofErr w:type="gramEnd"/>
            <w:r>
              <w:t xml:space="preserve"> details will be presented to the screen</w:t>
            </w:r>
          </w:p>
        </w:tc>
        <w:tc>
          <w:tcPr>
            <w:tcW w:w="4065" w:type="dxa"/>
            <w:shd w:val="clear" w:color="auto" w:fill="F7CAAC" w:themeFill="accent2" w:themeFillTint="66"/>
          </w:tcPr>
          <w:p w14:paraId="6F322884" w14:textId="6A042B3D" w:rsidR="005A75D8" w:rsidRDefault="005A75D8" w:rsidP="00B83279">
            <w:r>
              <w:t>Expected</w:t>
            </w:r>
            <w:r w:rsidR="00426F3F">
              <w:rPr>
                <w:noProof/>
              </w:rPr>
              <w:t>, a single result is shown.</w:t>
            </w:r>
          </w:p>
        </w:tc>
      </w:tr>
      <w:tr w:rsidR="005A75D8" w14:paraId="2408B8F1" w14:textId="77777777" w:rsidTr="00B83279">
        <w:tc>
          <w:tcPr>
            <w:tcW w:w="613" w:type="dxa"/>
            <w:shd w:val="clear" w:color="auto" w:fill="F7CAAC" w:themeFill="accent2" w:themeFillTint="66"/>
          </w:tcPr>
          <w:p w14:paraId="0041AF8B" w14:textId="77777777" w:rsidR="005A75D8" w:rsidRPr="00F97252" w:rsidRDefault="005A75D8" w:rsidP="00B83279">
            <w:pPr>
              <w:jc w:val="center"/>
              <w:rPr>
                <w:b/>
                <w:bCs/>
                <w:sz w:val="32"/>
                <w:szCs w:val="32"/>
              </w:rPr>
            </w:pPr>
            <w:r w:rsidRPr="00F97252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923" w:type="dxa"/>
            <w:shd w:val="clear" w:color="auto" w:fill="F7CAAC" w:themeFill="accent2" w:themeFillTint="66"/>
          </w:tcPr>
          <w:p w14:paraId="332A4F36" w14:textId="1A2C6B04" w:rsidR="005A75D8" w:rsidRDefault="00426F3F" w:rsidP="00B83279">
            <w:r>
              <w:t xml:space="preserve">Searching for email that </w:t>
            </w:r>
            <w:r>
              <w:t xml:space="preserve">does not </w:t>
            </w:r>
            <w:r>
              <w:t>exist within the database</w:t>
            </w:r>
            <w:r>
              <w:t xml:space="preserve"> </w:t>
            </w:r>
          </w:p>
        </w:tc>
        <w:tc>
          <w:tcPr>
            <w:tcW w:w="1415" w:type="dxa"/>
            <w:shd w:val="clear" w:color="auto" w:fill="F7CAAC" w:themeFill="accent2" w:themeFillTint="66"/>
          </w:tcPr>
          <w:p w14:paraId="792D8DC0" w14:textId="3A7BF1C4" w:rsidR="005A75D8" w:rsidRDefault="00426F3F" w:rsidP="00B83279">
            <w:r>
              <w:t>The page will just reload.</w:t>
            </w:r>
          </w:p>
        </w:tc>
        <w:tc>
          <w:tcPr>
            <w:tcW w:w="4065" w:type="dxa"/>
            <w:shd w:val="clear" w:color="auto" w:fill="F7CAAC" w:themeFill="accent2" w:themeFillTint="66"/>
          </w:tcPr>
          <w:p w14:paraId="63A3F55C" w14:textId="7B0C4069" w:rsidR="005A75D8" w:rsidRDefault="005A75D8" w:rsidP="00B83279">
            <w:r>
              <w:t>Expected</w:t>
            </w:r>
            <w:r w:rsidR="00426F3F">
              <w:t>.</w:t>
            </w:r>
          </w:p>
        </w:tc>
      </w:tr>
    </w:tbl>
    <w:p w14:paraId="49855A67" w14:textId="7A943EE7" w:rsidR="00F97252" w:rsidRDefault="00F97252" w:rsidP="00F97252"/>
    <w:p w14:paraId="387DCDC6" w14:textId="77777777" w:rsidR="00426F3F" w:rsidRDefault="00426F3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43E19DB" w14:textId="1BD92AB1" w:rsidR="00F97252" w:rsidRDefault="00F97252" w:rsidP="00F97252">
      <w:pPr>
        <w:pStyle w:val="Title"/>
      </w:pPr>
      <w:r>
        <w:lastRenderedPageBreak/>
        <w:t>Admin Log-in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"/>
        <w:gridCol w:w="1540"/>
        <w:gridCol w:w="1392"/>
        <w:gridCol w:w="5481"/>
      </w:tblGrid>
      <w:tr w:rsidR="00426F3F" w:rsidRPr="00F97252" w14:paraId="1A89E02E" w14:textId="77777777" w:rsidTr="00B83279">
        <w:tc>
          <w:tcPr>
            <w:tcW w:w="613" w:type="dxa"/>
            <w:shd w:val="clear" w:color="auto" w:fill="AEAAAA" w:themeFill="background2" w:themeFillShade="BF"/>
          </w:tcPr>
          <w:p w14:paraId="5380E629" w14:textId="77777777" w:rsidR="00426F3F" w:rsidRPr="00F97252" w:rsidRDefault="00426F3F" w:rsidP="00B83279">
            <w:pPr>
              <w:rPr>
                <w:b/>
                <w:bCs/>
              </w:rPr>
            </w:pPr>
            <w:r w:rsidRPr="00F97252">
              <w:rPr>
                <w:b/>
                <w:bCs/>
              </w:rPr>
              <w:t>Test #</w:t>
            </w:r>
          </w:p>
        </w:tc>
        <w:tc>
          <w:tcPr>
            <w:tcW w:w="2923" w:type="dxa"/>
            <w:shd w:val="clear" w:color="auto" w:fill="AEAAAA" w:themeFill="background2" w:themeFillShade="BF"/>
          </w:tcPr>
          <w:p w14:paraId="130A9A60" w14:textId="77777777" w:rsidR="00426F3F" w:rsidRPr="00F97252" w:rsidRDefault="00426F3F" w:rsidP="00B83279">
            <w:pPr>
              <w:rPr>
                <w:b/>
                <w:bCs/>
              </w:rPr>
            </w:pPr>
            <w:r w:rsidRPr="00F97252">
              <w:rPr>
                <w:b/>
                <w:bCs/>
              </w:rPr>
              <w:t>Input</w:t>
            </w:r>
          </w:p>
        </w:tc>
        <w:tc>
          <w:tcPr>
            <w:tcW w:w="1415" w:type="dxa"/>
            <w:shd w:val="clear" w:color="auto" w:fill="AEAAAA" w:themeFill="background2" w:themeFillShade="BF"/>
          </w:tcPr>
          <w:p w14:paraId="18D1026F" w14:textId="77777777" w:rsidR="00426F3F" w:rsidRPr="00F97252" w:rsidRDefault="00426F3F" w:rsidP="00B83279">
            <w:pPr>
              <w:rPr>
                <w:b/>
                <w:bCs/>
              </w:rPr>
            </w:pPr>
            <w:r w:rsidRPr="00F97252">
              <w:rPr>
                <w:b/>
                <w:bCs/>
              </w:rPr>
              <w:t>Expectations</w:t>
            </w:r>
          </w:p>
        </w:tc>
        <w:tc>
          <w:tcPr>
            <w:tcW w:w="4065" w:type="dxa"/>
            <w:shd w:val="clear" w:color="auto" w:fill="AEAAAA" w:themeFill="background2" w:themeFillShade="BF"/>
          </w:tcPr>
          <w:p w14:paraId="25572096" w14:textId="77777777" w:rsidR="00426F3F" w:rsidRPr="00F97252" w:rsidRDefault="00426F3F" w:rsidP="00B83279">
            <w:pPr>
              <w:rPr>
                <w:b/>
                <w:bCs/>
              </w:rPr>
            </w:pPr>
            <w:r w:rsidRPr="00F97252">
              <w:rPr>
                <w:b/>
                <w:bCs/>
              </w:rPr>
              <w:t>Results</w:t>
            </w:r>
          </w:p>
        </w:tc>
      </w:tr>
      <w:tr w:rsidR="00426F3F" w14:paraId="51D345DD" w14:textId="77777777" w:rsidTr="00B83279">
        <w:tc>
          <w:tcPr>
            <w:tcW w:w="613" w:type="dxa"/>
            <w:shd w:val="clear" w:color="auto" w:fill="F7CAAC" w:themeFill="accent2" w:themeFillTint="66"/>
          </w:tcPr>
          <w:p w14:paraId="3669F557" w14:textId="77777777" w:rsidR="00426F3F" w:rsidRPr="00F97252" w:rsidRDefault="00426F3F" w:rsidP="00B83279">
            <w:pPr>
              <w:jc w:val="center"/>
              <w:rPr>
                <w:b/>
                <w:bCs/>
                <w:sz w:val="32"/>
                <w:szCs w:val="32"/>
              </w:rPr>
            </w:pPr>
            <w:r w:rsidRPr="00F97252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923" w:type="dxa"/>
            <w:shd w:val="clear" w:color="auto" w:fill="F7CAAC" w:themeFill="accent2" w:themeFillTint="66"/>
          </w:tcPr>
          <w:p w14:paraId="19F5E007" w14:textId="037A05C7" w:rsidR="00426F3F" w:rsidRDefault="00426F3F" w:rsidP="00B83279">
            <w:r>
              <w:t>Correct Username and Password.</w:t>
            </w:r>
          </w:p>
        </w:tc>
        <w:tc>
          <w:tcPr>
            <w:tcW w:w="1415" w:type="dxa"/>
            <w:shd w:val="clear" w:color="auto" w:fill="F7CAAC" w:themeFill="accent2" w:themeFillTint="66"/>
          </w:tcPr>
          <w:p w14:paraId="08A022B8" w14:textId="483FA658" w:rsidR="00426F3F" w:rsidRDefault="00426F3F" w:rsidP="00B83279">
            <w:r>
              <w:t>The user will be taken to the view all users page</w:t>
            </w:r>
          </w:p>
        </w:tc>
        <w:tc>
          <w:tcPr>
            <w:tcW w:w="4065" w:type="dxa"/>
            <w:shd w:val="clear" w:color="auto" w:fill="F7CAAC" w:themeFill="accent2" w:themeFillTint="66"/>
          </w:tcPr>
          <w:p w14:paraId="0260ACD6" w14:textId="455AB62B" w:rsidR="00426F3F" w:rsidRDefault="00426F3F" w:rsidP="00B83279">
            <w:r>
              <w:t>Expected</w:t>
            </w:r>
            <w:r>
              <w:t xml:space="preserve">.  The page being displayed straight after is the show </w:t>
            </w:r>
            <w:proofErr w:type="gramStart"/>
            <w:r>
              <w:t>users</w:t>
            </w:r>
            <w:proofErr w:type="gramEnd"/>
            <w:r>
              <w:t xml:space="preserve"> page.</w:t>
            </w:r>
          </w:p>
        </w:tc>
      </w:tr>
      <w:tr w:rsidR="00426F3F" w14:paraId="4B2CEF4D" w14:textId="77777777" w:rsidTr="00B83279">
        <w:tc>
          <w:tcPr>
            <w:tcW w:w="613" w:type="dxa"/>
            <w:shd w:val="clear" w:color="auto" w:fill="F7CAAC" w:themeFill="accent2" w:themeFillTint="66"/>
          </w:tcPr>
          <w:p w14:paraId="312C0B00" w14:textId="77777777" w:rsidR="00426F3F" w:rsidRPr="00F97252" w:rsidRDefault="00426F3F" w:rsidP="00B83279">
            <w:pPr>
              <w:jc w:val="center"/>
              <w:rPr>
                <w:b/>
                <w:bCs/>
                <w:sz w:val="32"/>
                <w:szCs w:val="32"/>
              </w:rPr>
            </w:pPr>
            <w:r w:rsidRPr="00F97252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923" w:type="dxa"/>
            <w:shd w:val="clear" w:color="auto" w:fill="F7CAAC" w:themeFill="accent2" w:themeFillTint="66"/>
          </w:tcPr>
          <w:p w14:paraId="01AED612" w14:textId="00EC616C" w:rsidR="00426F3F" w:rsidRDefault="00426F3F" w:rsidP="00B83279">
            <w:r>
              <w:t>Incorrect Username and password</w:t>
            </w:r>
          </w:p>
        </w:tc>
        <w:tc>
          <w:tcPr>
            <w:tcW w:w="1415" w:type="dxa"/>
            <w:shd w:val="clear" w:color="auto" w:fill="F7CAAC" w:themeFill="accent2" w:themeFillTint="66"/>
          </w:tcPr>
          <w:p w14:paraId="2B572690" w14:textId="6E551A5A" w:rsidR="00426F3F" w:rsidRDefault="00426F3F" w:rsidP="00B83279">
            <w:r>
              <w:t xml:space="preserve">The page will reload with a </w:t>
            </w:r>
            <w:proofErr w:type="gramStart"/>
            <w:r>
              <w:t>user friendly</w:t>
            </w:r>
            <w:proofErr w:type="gramEnd"/>
            <w:r>
              <w:t xml:space="preserve"> error message</w:t>
            </w:r>
          </w:p>
        </w:tc>
        <w:tc>
          <w:tcPr>
            <w:tcW w:w="4065" w:type="dxa"/>
            <w:shd w:val="clear" w:color="auto" w:fill="F7CAAC" w:themeFill="accent2" w:themeFillTint="66"/>
          </w:tcPr>
          <w:p w14:paraId="64B29691" w14:textId="77777777" w:rsidR="00426F3F" w:rsidRDefault="00426F3F" w:rsidP="00B83279">
            <w:r>
              <w:t>Expected.</w:t>
            </w:r>
            <w:r>
              <w:t xml:space="preserve"> A friendly error is shown.</w:t>
            </w:r>
          </w:p>
          <w:p w14:paraId="496F3ABB" w14:textId="547FB690" w:rsidR="00426F3F" w:rsidRDefault="00426F3F" w:rsidP="00B83279">
            <w:r>
              <w:rPr>
                <w:noProof/>
              </w:rPr>
              <w:drawing>
                <wp:inline distT="0" distB="0" distL="0" distR="0" wp14:anchorId="428B9AEA" wp14:editId="4D78B977">
                  <wp:extent cx="3343275" cy="318407"/>
                  <wp:effectExtent l="0" t="0" r="0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173" cy="321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6F3F" w14:paraId="7DBC2617" w14:textId="77777777" w:rsidTr="00B83279">
        <w:tc>
          <w:tcPr>
            <w:tcW w:w="613" w:type="dxa"/>
            <w:shd w:val="clear" w:color="auto" w:fill="F7CAAC" w:themeFill="accent2" w:themeFillTint="66"/>
          </w:tcPr>
          <w:p w14:paraId="623652F3" w14:textId="308FD87F" w:rsidR="00426F3F" w:rsidRPr="00F97252" w:rsidRDefault="00426F3F" w:rsidP="00B832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923" w:type="dxa"/>
            <w:shd w:val="clear" w:color="auto" w:fill="F7CAAC" w:themeFill="accent2" w:themeFillTint="66"/>
          </w:tcPr>
          <w:p w14:paraId="5919214C" w14:textId="4ECF4D4D" w:rsidR="00426F3F" w:rsidRDefault="00426F3F" w:rsidP="00B83279">
            <w:r>
              <w:t>Correct Username but incorrect password.</w:t>
            </w:r>
          </w:p>
        </w:tc>
        <w:tc>
          <w:tcPr>
            <w:tcW w:w="1415" w:type="dxa"/>
            <w:shd w:val="clear" w:color="auto" w:fill="F7CAAC" w:themeFill="accent2" w:themeFillTint="66"/>
          </w:tcPr>
          <w:p w14:paraId="341F4577" w14:textId="39150F19" w:rsidR="00426F3F" w:rsidRDefault="00426F3F" w:rsidP="00B83279">
            <w:r>
              <w:t xml:space="preserve">The page will reload with a </w:t>
            </w:r>
            <w:proofErr w:type="gramStart"/>
            <w:r>
              <w:t>user friendly</w:t>
            </w:r>
            <w:proofErr w:type="gramEnd"/>
            <w:r>
              <w:t xml:space="preserve"> error message</w:t>
            </w:r>
          </w:p>
        </w:tc>
        <w:tc>
          <w:tcPr>
            <w:tcW w:w="4065" w:type="dxa"/>
            <w:shd w:val="clear" w:color="auto" w:fill="F7CAAC" w:themeFill="accent2" w:themeFillTint="66"/>
          </w:tcPr>
          <w:p w14:paraId="2EB8AC71" w14:textId="0EAED4E2" w:rsidR="00426F3F" w:rsidRDefault="00426F3F" w:rsidP="00B83279">
            <w:r>
              <w:rPr>
                <w:noProof/>
              </w:rPr>
              <w:drawing>
                <wp:inline distT="0" distB="0" distL="0" distR="0" wp14:anchorId="642996A0" wp14:editId="2A845EA1">
                  <wp:extent cx="3343275" cy="318407"/>
                  <wp:effectExtent l="0" t="0" r="0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173" cy="321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6F3F" w14:paraId="79EDBD9B" w14:textId="77777777" w:rsidTr="00B83279">
        <w:tc>
          <w:tcPr>
            <w:tcW w:w="613" w:type="dxa"/>
            <w:shd w:val="clear" w:color="auto" w:fill="F7CAAC" w:themeFill="accent2" w:themeFillTint="66"/>
          </w:tcPr>
          <w:p w14:paraId="055611BE" w14:textId="19715D46" w:rsidR="00426F3F" w:rsidRPr="00F97252" w:rsidRDefault="00426F3F" w:rsidP="00B832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923" w:type="dxa"/>
            <w:shd w:val="clear" w:color="auto" w:fill="F7CAAC" w:themeFill="accent2" w:themeFillTint="66"/>
          </w:tcPr>
          <w:p w14:paraId="51F35A66" w14:textId="159C6FD8" w:rsidR="00426F3F" w:rsidRDefault="00426F3F" w:rsidP="00B83279">
            <w:r>
              <w:t xml:space="preserve">Incorrect </w:t>
            </w:r>
            <w:proofErr w:type="spellStart"/>
            <w:r>
              <w:t>Usename</w:t>
            </w:r>
            <w:proofErr w:type="spellEnd"/>
            <w:r>
              <w:t xml:space="preserve"> but correct password</w:t>
            </w:r>
          </w:p>
        </w:tc>
        <w:tc>
          <w:tcPr>
            <w:tcW w:w="1415" w:type="dxa"/>
            <w:shd w:val="clear" w:color="auto" w:fill="F7CAAC" w:themeFill="accent2" w:themeFillTint="66"/>
          </w:tcPr>
          <w:p w14:paraId="7FDFD39E" w14:textId="77F10B8B" w:rsidR="00426F3F" w:rsidRDefault="00426F3F" w:rsidP="00B83279">
            <w:r>
              <w:t xml:space="preserve">The page will reload with a </w:t>
            </w:r>
            <w:proofErr w:type="gramStart"/>
            <w:r>
              <w:t>user friendly</w:t>
            </w:r>
            <w:proofErr w:type="gramEnd"/>
            <w:r>
              <w:t xml:space="preserve"> error message</w:t>
            </w:r>
          </w:p>
        </w:tc>
        <w:tc>
          <w:tcPr>
            <w:tcW w:w="4065" w:type="dxa"/>
            <w:shd w:val="clear" w:color="auto" w:fill="F7CAAC" w:themeFill="accent2" w:themeFillTint="66"/>
          </w:tcPr>
          <w:p w14:paraId="48C64910" w14:textId="5AC1BFB1" w:rsidR="00426F3F" w:rsidRDefault="00426F3F" w:rsidP="00B83279">
            <w:r>
              <w:rPr>
                <w:noProof/>
              </w:rPr>
              <w:drawing>
                <wp:inline distT="0" distB="0" distL="0" distR="0" wp14:anchorId="55E3C7B6" wp14:editId="1E7165DD">
                  <wp:extent cx="3343275" cy="318407"/>
                  <wp:effectExtent l="0" t="0" r="0" b="571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173" cy="321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478331" w14:textId="77777777" w:rsidR="00426F3F" w:rsidRPr="00426F3F" w:rsidRDefault="00426F3F" w:rsidP="00426F3F"/>
    <w:sectPr w:rsidR="00426F3F" w:rsidRPr="00426F3F" w:rsidSect="009C6E36"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67E5A" w14:textId="77777777" w:rsidR="00366F88" w:rsidRDefault="00366F88" w:rsidP="009C6E36">
      <w:pPr>
        <w:spacing w:after="0" w:line="240" w:lineRule="auto"/>
      </w:pPr>
      <w:r>
        <w:separator/>
      </w:r>
    </w:p>
  </w:endnote>
  <w:endnote w:type="continuationSeparator" w:id="0">
    <w:p w14:paraId="3CC3B949" w14:textId="77777777" w:rsidR="00366F88" w:rsidRDefault="00366F88" w:rsidP="009C6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8C425" w14:textId="77777777" w:rsidR="009C6E36" w:rsidRDefault="009C6E36">
    <w:pPr>
      <w:pStyle w:val="Footer"/>
      <w:jc w:val="right"/>
    </w:pPr>
  </w:p>
  <w:p w14:paraId="2FD97D7C" w14:textId="77777777" w:rsidR="009C6E36" w:rsidRDefault="009C6E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531282"/>
      <w:docPartObj>
        <w:docPartGallery w:val="Page Numbers (Bottom of Page)"/>
        <w:docPartUnique/>
      </w:docPartObj>
    </w:sdtPr>
    <w:sdtEndPr/>
    <w:sdtContent>
      <w:p w14:paraId="028498F9" w14:textId="77777777" w:rsidR="009C6E36" w:rsidRDefault="009C6E36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3ED3EC8" w14:textId="77777777" w:rsidR="009C6E36" w:rsidRDefault="009C6E36" w:rsidP="009C6E36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4640617"/>
      <w:docPartObj>
        <w:docPartGallery w:val="Page Numbers (Bottom of Page)"/>
        <w:docPartUnique/>
      </w:docPartObj>
    </w:sdtPr>
    <w:sdtEndPr/>
    <w:sdtContent>
      <w:p w14:paraId="0FD05A47" w14:textId="77777777" w:rsidR="009C6E36" w:rsidRDefault="009C6E36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7241D6D" w14:textId="77777777" w:rsidR="009C6E36" w:rsidRPr="009C6E36" w:rsidRDefault="009C6E36" w:rsidP="009C6E3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A29C9" w14:textId="77777777" w:rsidR="00366F88" w:rsidRDefault="00366F88" w:rsidP="009C6E36">
      <w:pPr>
        <w:spacing w:after="0" w:line="240" w:lineRule="auto"/>
      </w:pPr>
      <w:r>
        <w:separator/>
      </w:r>
    </w:p>
  </w:footnote>
  <w:footnote w:type="continuationSeparator" w:id="0">
    <w:p w14:paraId="349032AB" w14:textId="77777777" w:rsidR="00366F88" w:rsidRDefault="00366F88" w:rsidP="009C6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CDD61" w14:textId="77777777" w:rsidR="009C6E36" w:rsidRDefault="009C6E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742C3"/>
    <w:multiLevelType w:val="hybridMultilevel"/>
    <w:tmpl w:val="388A6904"/>
    <w:lvl w:ilvl="0" w:tplc="A3CC31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52"/>
    <w:rsid w:val="000E5B40"/>
    <w:rsid w:val="00141607"/>
    <w:rsid w:val="001B06F5"/>
    <w:rsid w:val="00312656"/>
    <w:rsid w:val="00353880"/>
    <w:rsid w:val="00366F88"/>
    <w:rsid w:val="00415ED6"/>
    <w:rsid w:val="00426F3F"/>
    <w:rsid w:val="005A75D8"/>
    <w:rsid w:val="005C618C"/>
    <w:rsid w:val="00977C2F"/>
    <w:rsid w:val="009C6E36"/>
    <w:rsid w:val="00C34CE6"/>
    <w:rsid w:val="00DB1F0C"/>
    <w:rsid w:val="00DB2014"/>
    <w:rsid w:val="00DF738D"/>
    <w:rsid w:val="00E2323A"/>
    <w:rsid w:val="00E66E37"/>
    <w:rsid w:val="00EE54C5"/>
    <w:rsid w:val="00F97252"/>
    <w:rsid w:val="00FF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CF15D"/>
  <w15:chartTrackingRefBased/>
  <w15:docId w15:val="{875B40E4-398E-4560-9158-C6BEA032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E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E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C6E3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C6E3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C6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6E36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9C6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E36"/>
  </w:style>
  <w:style w:type="paragraph" w:styleId="Footer">
    <w:name w:val="footer"/>
    <w:basedOn w:val="Normal"/>
    <w:link w:val="FooterChar"/>
    <w:uiPriority w:val="99"/>
    <w:unhideWhenUsed/>
    <w:rsid w:val="009C6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E36"/>
  </w:style>
  <w:style w:type="paragraph" w:styleId="Subtitle">
    <w:name w:val="Subtitle"/>
    <w:basedOn w:val="Normal"/>
    <w:next w:val="Normal"/>
    <w:link w:val="SubtitleChar"/>
    <w:uiPriority w:val="11"/>
    <w:qFormat/>
    <w:rsid w:val="009C6E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6E36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9C6E3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6E3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6E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E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C6E3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977C2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7C2F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F972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97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iploma%20Of%20Software%20Development\Diploma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26B7C180E5483D9F8D8CBB7BE55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91521-EF43-4261-9F1B-CA91E35C3214}"/>
      </w:docPartPr>
      <w:docPartBody>
        <w:p w:rsidR="00000000" w:rsidRDefault="00A7365A">
          <w:pPr>
            <w:pStyle w:val="3B26B7C180E5483D9F8D8CBB7BE55D2C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670E3AC23BB54D74A6429667F1111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AD93D-9EC3-4D0C-BBBB-5331054D158B}"/>
      </w:docPartPr>
      <w:docPartBody>
        <w:p w:rsidR="00000000" w:rsidRDefault="00A7365A">
          <w:pPr>
            <w:pStyle w:val="670E3AC23BB54D74A6429667F1111D5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D659CC189C946B2B0DC485645498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17B83-2C5E-4D5D-88FD-9D3EFC058AC4}"/>
      </w:docPartPr>
      <w:docPartBody>
        <w:p w:rsidR="00000000" w:rsidRDefault="00A7365A">
          <w:pPr>
            <w:pStyle w:val="3D659CC189C946B2B0DC485645498B9F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DCAA35F6D2BB4E5080EB191D24395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A59EE-4FB6-4C05-B516-C76ABA26E119}"/>
      </w:docPartPr>
      <w:docPartBody>
        <w:p w:rsidR="00000000" w:rsidRDefault="00A7365A">
          <w:pPr>
            <w:pStyle w:val="DCAA35F6D2BB4E5080EB191D24395A5C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CE12BF21773D43E0B4391BD607CB1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99951-F1A2-4418-AA65-DE2DEFEC78CF}"/>
      </w:docPartPr>
      <w:docPartBody>
        <w:p w:rsidR="00000000" w:rsidRDefault="00A7365A">
          <w:pPr>
            <w:pStyle w:val="CE12BF21773D43E0B4391BD607CB18AD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5A"/>
    <w:rsid w:val="00A7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26B7C180E5483D9F8D8CBB7BE55D2C">
    <w:name w:val="3B26B7C180E5483D9F8D8CBB7BE55D2C"/>
  </w:style>
  <w:style w:type="paragraph" w:customStyle="1" w:styleId="670E3AC23BB54D74A6429667F1111D5B">
    <w:name w:val="670E3AC23BB54D74A6429667F1111D5B"/>
  </w:style>
  <w:style w:type="paragraph" w:customStyle="1" w:styleId="3D659CC189C946B2B0DC485645498B9F">
    <w:name w:val="3D659CC189C946B2B0DC485645498B9F"/>
  </w:style>
  <w:style w:type="paragraph" w:customStyle="1" w:styleId="DCAA35F6D2BB4E5080EB191D24395A5C">
    <w:name w:val="DCAA35F6D2BB4E5080EB191D24395A5C"/>
  </w:style>
  <w:style w:type="paragraph" w:customStyle="1" w:styleId="CE12BF21773D43E0B4391BD607CB18AD">
    <w:name w:val="CE12BF21773D43E0B4391BD607CB18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Gee21</b:Tag>
    <b:SourceType>InternetSite</b:SourceType>
    <b:Guid>{57C15630-7A7B-4CD0-AD8E-429DB47B3BA7}</b:Guid>
    <b:Author>
      <b:Author>
        <b:NameList>
          <b:Person>
            <b:Last>GeeksForGeeks</b:Last>
          </b:Person>
        </b:NameList>
      </b:Author>
    </b:Author>
    <b:Title>Git Features</b:Title>
    <b:InternetSiteTitle>GeeksForGeeks</b:InternetSiteTitle>
    <b:Year>2021</b:Year>
    <b:Month>2</b:Month>
    <b:Day>12</b:Day>
    <b:URL>https://www.geeksforgeeks.org/git-features/</b:URL>
    <b:RefOrder>2</b:RefOrder>
  </b:Source>
  <b:Source>
    <b:Tag>Meg21</b:Tag>
    <b:SourceType>InternetSite</b:SourceType>
    <b:Guid>{81B873D1-8792-43E0-8D92-1A54BD11FC0E}</b:Guid>
    <b:Author>
      <b:Author>
        <b:NameList>
          <b:Person>
            <b:Last>Blackburn</b:Last>
            <b:First>Megan</b:First>
          </b:Person>
        </b:NameList>
      </b:Author>
    </b:Author>
    <b:Title>What is Microsoft Project? Uses, Features and Pricing</b:Title>
    <b:InternetSiteTitle>Project Manager</b:InternetSiteTitle>
    <b:Year>2021</b:Year>
    <b:Month>02</b:Month>
    <b:Day>16</b:Day>
    <b:URL>https://www.projectmanager.com/blog/what-is-microsoft-project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3F6B9E-106D-4B77-AC75-8950E39F7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Diploma Template.dotx</Template>
  <TotalTime>1021</TotalTime>
  <Pages>6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1</vt:lpstr>
    </vt:vector>
  </TitlesOfParts>
  <Company>Software Deployment</Company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TWO TEST</dc:title>
  <dc:subject>Portfolio Assessment 1</dc:subject>
  <dc:creator>Kyle</dc:creator>
  <cp:keywords/>
  <dc:description/>
  <cp:lastModifiedBy>Kyle Chamberlain</cp:lastModifiedBy>
  <cp:revision>1</cp:revision>
  <dcterms:created xsi:type="dcterms:W3CDTF">2021-06-10T07:19:00Z</dcterms:created>
  <dcterms:modified xsi:type="dcterms:W3CDTF">2021-06-11T00:20:00Z</dcterms:modified>
</cp:coreProperties>
</file>