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952905276"/>
        <w:docPartObj>
          <w:docPartGallery w:val="Cover Pages"/>
          <w:docPartUnique/>
        </w:docPartObj>
      </w:sdtPr>
      <w:sdtEndPr>
        <w:rPr>
          <w:rFonts w:eastAsiaTheme="minorEastAsia"/>
          <w:sz w:val="2"/>
          <w:lang w:val="en-US"/>
        </w:rPr>
      </w:sdtEndPr>
      <w:sdtContent>
        <w:p w14:paraId="7FDC4983" w14:textId="77777777" w:rsidR="009C6E36" w:rsidRDefault="009C6E36"/>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9C6E36" w14:paraId="49E8B587" w14:textId="77777777">
            <w:sdt>
              <w:sdtPr>
                <w:rPr>
                  <w:color w:val="2F5496" w:themeColor="accent1" w:themeShade="BF"/>
                  <w:sz w:val="24"/>
                  <w:szCs w:val="24"/>
                </w:rPr>
                <w:alias w:val="Company"/>
                <w:id w:val="13406915"/>
                <w:placeholder>
                  <w:docPart w:val="B084450C881D4D6D85C69B12BC78A906"/>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40FD2106" w14:textId="77777777" w:rsidR="009C6E36" w:rsidRDefault="009C6E36">
                    <w:pPr>
                      <w:pStyle w:val="NoSpacing"/>
                      <w:rPr>
                        <w:color w:val="2F5496" w:themeColor="accent1" w:themeShade="BF"/>
                        <w:sz w:val="24"/>
                      </w:rPr>
                    </w:pPr>
                    <w:r>
                      <w:rPr>
                        <w:color w:val="2F5496" w:themeColor="accent1" w:themeShade="BF"/>
                        <w:sz w:val="24"/>
                        <w:szCs w:val="24"/>
                      </w:rPr>
                      <w:t>Software Deployment</w:t>
                    </w:r>
                  </w:p>
                </w:tc>
              </w:sdtContent>
            </w:sdt>
          </w:tr>
          <w:tr w:rsidR="009C6E36" w14:paraId="3D5749BC"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4A1C8C26688448E1A85C8F12B2449E55"/>
                  </w:placeholder>
                  <w:dataBinding w:prefixMappings="xmlns:ns0='http://schemas.openxmlformats.org/package/2006/metadata/core-properties' xmlns:ns1='http://purl.org/dc/elements/1.1/'" w:xpath="/ns0:coreProperties[1]/ns1:title[1]" w:storeItemID="{6C3C8BC8-F283-45AE-878A-BAB7291924A1}"/>
                  <w:text/>
                </w:sdtPr>
                <w:sdtEndPr/>
                <w:sdtContent>
                  <w:p w14:paraId="7F88C76B" w14:textId="77777777" w:rsidR="009C6E36" w:rsidRDefault="009C6E36">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Assessment 1</w:t>
                    </w:r>
                  </w:p>
                </w:sdtContent>
              </w:sdt>
            </w:tc>
          </w:tr>
          <w:tr w:rsidR="009C6E36" w14:paraId="1FB261C1" w14:textId="77777777">
            <w:sdt>
              <w:sdtPr>
                <w:rPr>
                  <w:color w:val="2F5496" w:themeColor="accent1" w:themeShade="BF"/>
                  <w:sz w:val="24"/>
                  <w:szCs w:val="24"/>
                </w:rPr>
                <w:alias w:val="Subtitle"/>
                <w:id w:val="13406923"/>
                <w:placeholder>
                  <w:docPart w:val="5B5536BDB4C447749F15420AB5FD0E1F"/>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58B4807F" w14:textId="77777777" w:rsidR="009C6E36" w:rsidRDefault="00977C2F">
                    <w:pPr>
                      <w:pStyle w:val="NoSpacing"/>
                      <w:rPr>
                        <w:color w:val="2F5496" w:themeColor="accent1" w:themeShade="BF"/>
                        <w:sz w:val="24"/>
                      </w:rPr>
                    </w:pPr>
                    <w:r>
                      <w:rPr>
                        <w:color w:val="2F5496" w:themeColor="accent1" w:themeShade="BF"/>
                        <w:sz w:val="24"/>
                        <w:szCs w:val="24"/>
                      </w:rPr>
                      <w:t>Portfolio Assessment 1</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9C6E36" w14:paraId="5EBF5BB1" w14:textId="77777777">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B358525DB34B460587DB2D7BC59387BA"/>
                  </w:placeholder>
                  <w:dataBinding w:prefixMappings="xmlns:ns0='http://schemas.openxmlformats.org/package/2006/metadata/core-properties' xmlns:ns1='http://purl.org/dc/elements/1.1/'" w:xpath="/ns0:coreProperties[1]/ns1:creator[1]" w:storeItemID="{6C3C8BC8-F283-45AE-878A-BAB7291924A1}"/>
                  <w:text/>
                </w:sdtPr>
                <w:sdtEndPr/>
                <w:sdtContent>
                  <w:p w14:paraId="195CE5E2" w14:textId="77777777" w:rsidR="009C6E36" w:rsidRDefault="00602AD0">
                    <w:pPr>
                      <w:pStyle w:val="NoSpacing"/>
                      <w:rPr>
                        <w:color w:val="4472C4" w:themeColor="accent1"/>
                        <w:sz w:val="28"/>
                        <w:szCs w:val="28"/>
                      </w:rPr>
                    </w:pPr>
                    <w:r>
                      <w:rPr>
                        <w:color w:val="4472C4" w:themeColor="accent1"/>
                        <w:sz w:val="28"/>
                        <w:szCs w:val="28"/>
                      </w:rPr>
                      <w:t>Kyle Chamberlain</w:t>
                    </w:r>
                  </w:p>
                </w:sdtContent>
              </w:sdt>
              <w:sdt>
                <w:sdtPr>
                  <w:rPr>
                    <w:color w:val="4472C4" w:themeColor="accent1"/>
                    <w:sz w:val="28"/>
                    <w:szCs w:val="28"/>
                  </w:rPr>
                  <w:alias w:val="Date"/>
                  <w:tag w:val="Date"/>
                  <w:id w:val="13406932"/>
                  <w:placeholder>
                    <w:docPart w:val="2B2D596870A047C0AA32F16191842E37"/>
                  </w:placeholder>
                  <w:dataBinding w:prefixMappings="xmlns:ns0='http://schemas.microsoft.com/office/2006/coverPageProps'" w:xpath="/ns0:CoverPageProperties[1]/ns0:PublishDate[1]" w:storeItemID="{55AF091B-3C7A-41E3-B477-F2FDAA23CFDA}"/>
                  <w:date w:fullDate="2021-02-11T00:00:00Z">
                    <w:dateFormat w:val="M-d-yyyy"/>
                    <w:lid w:val="en-US"/>
                    <w:storeMappedDataAs w:val="dateTime"/>
                    <w:calendar w:val="gregorian"/>
                  </w:date>
                </w:sdtPr>
                <w:sdtEndPr/>
                <w:sdtContent>
                  <w:p w14:paraId="1BEBCE7E" w14:textId="77777777" w:rsidR="009C6E36" w:rsidRDefault="009C6E36">
                    <w:pPr>
                      <w:pStyle w:val="NoSpacing"/>
                      <w:rPr>
                        <w:color w:val="4472C4" w:themeColor="accent1"/>
                        <w:sz w:val="28"/>
                        <w:szCs w:val="28"/>
                      </w:rPr>
                    </w:pPr>
                    <w:r>
                      <w:rPr>
                        <w:color w:val="4472C4" w:themeColor="accent1"/>
                        <w:sz w:val="28"/>
                        <w:szCs w:val="28"/>
                      </w:rPr>
                      <w:t>2-11-2021</w:t>
                    </w:r>
                  </w:p>
                </w:sdtContent>
              </w:sdt>
              <w:p w14:paraId="405D84E0" w14:textId="77777777" w:rsidR="009C6E36" w:rsidRDefault="009C6E36">
                <w:pPr>
                  <w:pStyle w:val="NoSpacing"/>
                  <w:rPr>
                    <w:color w:val="4472C4" w:themeColor="accent1"/>
                  </w:rPr>
                </w:pPr>
              </w:p>
            </w:tc>
          </w:tr>
        </w:tbl>
        <w:p w14:paraId="6E2D78BA" w14:textId="77777777" w:rsidR="009C6E36" w:rsidRDefault="009C6E36">
          <w:pPr>
            <w:rPr>
              <w:rFonts w:eastAsiaTheme="minorEastAsia"/>
              <w:sz w:val="2"/>
              <w:lang w:val="en-US"/>
            </w:rPr>
          </w:pPr>
          <w:r>
            <w:rPr>
              <w:rFonts w:eastAsiaTheme="minorEastAsia"/>
              <w:sz w:val="2"/>
              <w:lang w:val="en-US"/>
            </w:rPr>
            <w:br w:type="page"/>
          </w:r>
        </w:p>
      </w:sdtContent>
    </w:sdt>
    <w:sdt>
      <w:sdtPr>
        <w:rPr>
          <w:rFonts w:asciiTheme="minorHAnsi" w:eastAsiaTheme="minorHAnsi" w:hAnsiTheme="minorHAnsi" w:cstheme="minorBidi"/>
          <w:color w:val="auto"/>
          <w:sz w:val="22"/>
          <w:szCs w:val="22"/>
          <w:lang w:val="en-AU"/>
        </w:rPr>
        <w:id w:val="528142131"/>
        <w:docPartObj>
          <w:docPartGallery w:val="Table of Contents"/>
          <w:docPartUnique/>
        </w:docPartObj>
      </w:sdtPr>
      <w:sdtEndPr>
        <w:rPr>
          <w:b/>
          <w:bCs/>
          <w:noProof/>
        </w:rPr>
      </w:sdtEndPr>
      <w:sdtContent>
        <w:p w14:paraId="617D7932" w14:textId="77777777" w:rsidR="009C6E36" w:rsidRDefault="009C6E36">
          <w:pPr>
            <w:pStyle w:val="TOCHeading"/>
          </w:pPr>
          <w:r>
            <w:t>Table of Contents</w:t>
          </w:r>
        </w:p>
        <w:p w14:paraId="4E05264B" w14:textId="0678B46C" w:rsidR="00DD7DEC" w:rsidRDefault="009C6E36">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74900296" w:history="1">
            <w:r w:rsidR="00DD7DEC" w:rsidRPr="00F32857">
              <w:rPr>
                <w:rStyle w:val="Hyperlink"/>
                <w:noProof/>
              </w:rPr>
              <w:t>Optimisation Report</w:t>
            </w:r>
            <w:r w:rsidR="00DD7DEC">
              <w:rPr>
                <w:noProof/>
                <w:webHidden/>
              </w:rPr>
              <w:tab/>
            </w:r>
            <w:r w:rsidR="00DD7DEC">
              <w:rPr>
                <w:noProof/>
                <w:webHidden/>
              </w:rPr>
              <w:fldChar w:fldCharType="begin"/>
            </w:r>
            <w:r w:rsidR="00DD7DEC">
              <w:rPr>
                <w:noProof/>
                <w:webHidden/>
              </w:rPr>
              <w:instrText xml:space="preserve"> PAGEREF _Toc74900296 \h </w:instrText>
            </w:r>
            <w:r w:rsidR="00DD7DEC">
              <w:rPr>
                <w:noProof/>
                <w:webHidden/>
              </w:rPr>
            </w:r>
            <w:r w:rsidR="00DD7DEC">
              <w:rPr>
                <w:noProof/>
                <w:webHidden/>
              </w:rPr>
              <w:fldChar w:fldCharType="separate"/>
            </w:r>
            <w:r w:rsidR="00DD7DEC">
              <w:rPr>
                <w:noProof/>
                <w:webHidden/>
              </w:rPr>
              <w:t>0</w:t>
            </w:r>
            <w:r w:rsidR="00DD7DEC">
              <w:rPr>
                <w:noProof/>
                <w:webHidden/>
              </w:rPr>
              <w:fldChar w:fldCharType="end"/>
            </w:r>
          </w:hyperlink>
        </w:p>
        <w:p w14:paraId="369AEA2E" w14:textId="2341AD78" w:rsidR="00DD7DEC" w:rsidRDefault="00DD7DEC">
          <w:pPr>
            <w:pStyle w:val="TOC2"/>
            <w:tabs>
              <w:tab w:val="right" w:leader="dot" w:pos="9016"/>
            </w:tabs>
            <w:rPr>
              <w:rFonts w:eastAsiaTheme="minorEastAsia"/>
              <w:noProof/>
              <w:lang w:eastAsia="en-AU"/>
            </w:rPr>
          </w:pPr>
          <w:hyperlink w:anchor="_Toc74900297" w:history="1">
            <w:r w:rsidRPr="00F32857">
              <w:rPr>
                <w:rStyle w:val="Hyperlink"/>
                <w:noProof/>
              </w:rPr>
              <w:t>What is a code optimiser?</w:t>
            </w:r>
            <w:r>
              <w:rPr>
                <w:noProof/>
                <w:webHidden/>
              </w:rPr>
              <w:tab/>
            </w:r>
            <w:r>
              <w:rPr>
                <w:noProof/>
                <w:webHidden/>
              </w:rPr>
              <w:fldChar w:fldCharType="begin"/>
            </w:r>
            <w:r>
              <w:rPr>
                <w:noProof/>
                <w:webHidden/>
              </w:rPr>
              <w:instrText xml:space="preserve"> PAGEREF _Toc74900297 \h </w:instrText>
            </w:r>
            <w:r>
              <w:rPr>
                <w:noProof/>
                <w:webHidden/>
              </w:rPr>
            </w:r>
            <w:r>
              <w:rPr>
                <w:noProof/>
                <w:webHidden/>
              </w:rPr>
              <w:fldChar w:fldCharType="separate"/>
            </w:r>
            <w:r>
              <w:rPr>
                <w:noProof/>
                <w:webHidden/>
              </w:rPr>
              <w:t>0</w:t>
            </w:r>
            <w:r>
              <w:rPr>
                <w:noProof/>
                <w:webHidden/>
              </w:rPr>
              <w:fldChar w:fldCharType="end"/>
            </w:r>
          </w:hyperlink>
        </w:p>
        <w:p w14:paraId="7016C5DE" w14:textId="0BEA6392" w:rsidR="00DD7DEC" w:rsidRDefault="00DD7DEC">
          <w:pPr>
            <w:pStyle w:val="TOC3"/>
            <w:tabs>
              <w:tab w:val="right" w:leader="dot" w:pos="9016"/>
            </w:tabs>
            <w:rPr>
              <w:rFonts w:eastAsiaTheme="minorEastAsia"/>
              <w:noProof/>
              <w:lang w:eastAsia="en-AU"/>
            </w:rPr>
          </w:pPr>
          <w:hyperlink w:anchor="_Toc74900298" w:history="1">
            <w:r w:rsidRPr="00F32857">
              <w:rPr>
                <w:rStyle w:val="Hyperlink"/>
                <w:noProof/>
              </w:rPr>
              <w:t>Machine Independent Optimisation</w:t>
            </w:r>
            <w:r>
              <w:rPr>
                <w:noProof/>
                <w:webHidden/>
              </w:rPr>
              <w:tab/>
            </w:r>
            <w:r>
              <w:rPr>
                <w:noProof/>
                <w:webHidden/>
              </w:rPr>
              <w:fldChar w:fldCharType="begin"/>
            </w:r>
            <w:r>
              <w:rPr>
                <w:noProof/>
                <w:webHidden/>
              </w:rPr>
              <w:instrText xml:space="preserve"> PAGEREF _Toc74900298 \h </w:instrText>
            </w:r>
            <w:r>
              <w:rPr>
                <w:noProof/>
                <w:webHidden/>
              </w:rPr>
            </w:r>
            <w:r>
              <w:rPr>
                <w:noProof/>
                <w:webHidden/>
              </w:rPr>
              <w:fldChar w:fldCharType="separate"/>
            </w:r>
            <w:r>
              <w:rPr>
                <w:noProof/>
                <w:webHidden/>
              </w:rPr>
              <w:t>0</w:t>
            </w:r>
            <w:r>
              <w:rPr>
                <w:noProof/>
                <w:webHidden/>
              </w:rPr>
              <w:fldChar w:fldCharType="end"/>
            </w:r>
          </w:hyperlink>
        </w:p>
        <w:p w14:paraId="34B1C9B7" w14:textId="137C45FE" w:rsidR="00DD7DEC" w:rsidRDefault="00DD7DEC">
          <w:pPr>
            <w:pStyle w:val="TOC3"/>
            <w:tabs>
              <w:tab w:val="right" w:leader="dot" w:pos="9016"/>
            </w:tabs>
            <w:rPr>
              <w:rFonts w:eastAsiaTheme="minorEastAsia"/>
              <w:noProof/>
              <w:lang w:eastAsia="en-AU"/>
            </w:rPr>
          </w:pPr>
          <w:hyperlink w:anchor="_Toc74900299" w:history="1">
            <w:r w:rsidRPr="00F32857">
              <w:rPr>
                <w:rStyle w:val="Hyperlink"/>
                <w:noProof/>
              </w:rPr>
              <w:t>Machine Dependent optimisation</w:t>
            </w:r>
            <w:r>
              <w:rPr>
                <w:noProof/>
                <w:webHidden/>
              </w:rPr>
              <w:tab/>
            </w:r>
            <w:r>
              <w:rPr>
                <w:noProof/>
                <w:webHidden/>
              </w:rPr>
              <w:fldChar w:fldCharType="begin"/>
            </w:r>
            <w:r>
              <w:rPr>
                <w:noProof/>
                <w:webHidden/>
              </w:rPr>
              <w:instrText xml:space="preserve"> PAGEREF _Toc74900299 \h </w:instrText>
            </w:r>
            <w:r>
              <w:rPr>
                <w:noProof/>
                <w:webHidden/>
              </w:rPr>
            </w:r>
            <w:r>
              <w:rPr>
                <w:noProof/>
                <w:webHidden/>
              </w:rPr>
              <w:fldChar w:fldCharType="separate"/>
            </w:r>
            <w:r>
              <w:rPr>
                <w:noProof/>
                <w:webHidden/>
              </w:rPr>
              <w:t>0</w:t>
            </w:r>
            <w:r>
              <w:rPr>
                <w:noProof/>
                <w:webHidden/>
              </w:rPr>
              <w:fldChar w:fldCharType="end"/>
            </w:r>
          </w:hyperlink>
        </w:p>
        <w:p w14:paraId="5DEB78AD" w14:textId="239432E5" w:rsidR="009C6E36" w:rsidRDefault="009C6E36">
          <w:r>
            <w:rPr>
              <w:b/>
              <w:bCs/>
              <w:noProof/>
            </w:rPr>
            <w:fldChar w:fldCharType="end"/>
          </w:r>
        </w:p>
      </w:sdtContent>
    </w:sdt>
    <w:p w14:paraId="2D8161E9" w14:textId="77777777" w:rsidR="009C6E36" w:rsidRDefault="009C6E36"/>
    <w:p w14:paraId="5795F20C" w14:textId="77777777" w:rsidR="009C6E36" w:rsidRDefault="009C6E36">
      <w:pPr>
        <w:sectPr w:rsidR="009C6E36" w:rsidSect="009C6E36">
          <w:footerReference w:type="first" r:id="rId9"/>
          <w:pgSz w:w="11906" w:h="16838"/>
          <w:pgMar w:top="1440" w:right="1440" w:bottom="1440" w:left="1440" w:header="708" w:footer="708" w:gutter="0"/>
          <w:pgNumType w:start="0"/>
          <w:cols w:space="708"/>
          <w:titlePg/>
          <w:docGrid w:linePitch="360"/>
        </w:sectPr>
      </w:pPr>
    </w:p>
    <w:p w14:paraId="2E739E5C" w14:textId="73E6D958" w:rsidR="00415ED6" w:rsidRDefault="00602AD0" w:rsidP="009C6E36">
      <w:pPr>
        <w:pStyle w:val="Heading1"/>
        <w:rPr>
          <w:color w:val="auto"/>
        </w:rPr>
      </w:pPr>
      <w:bookmarkStart w:id="0" w:name="_Toc74900296"/>
      <w:r>
        <w:rPr>
          <w:color w:val="auto"/>
        </w:rPr>
        <w:lastRenderedPageBreak/>
        <w:t>Optimisation Report</w:t>
      </w:r>
      <w:bookmarkEnd w:id="0"/>
    </w:p>
    <w:p w14:paraId="34922C7E" w14:textId="6C562072" w:rsidR="00602AD0" w:rsidRDefault="00602AD0" w:rsidP="00602AD0">
      <w:pPr>
        <w:pStyle w:val="Heading2"/>
      </w:pPr>
      <w:bookmarkStart w:id="1" w:name="_Toc74900297"/>
      <w:r>
        <w:t>What is a code optimiser?</w:t>
      </w:r>
      <w:bookmarkEnd w:id="1"/>
    </w:p>
    <w:p w14:paraId="3F27ADC0" w14:textId="36EDDC6D" w:rsidR="00602AD0" w:rsidRDefault="00602AD0" w:rsidP="00602AD0">
      <w:r>
        <w:t xml:space="preserve">Code optimization is a transformation technique used to improve code. This can be done by reducing the resources being used. Some goals that should be achieved during code optimisation </w:t>
      </w:r>
      <w:proofErr w:type="gramStart"/>
      <w:r>
        <w:t>are;</w:t>
      </w:r>
      <w:proofErr w:type="gramEnd"/>
    </w:p>
    <w:p w14:paraId="5E2E10B8" w14:textId="32F38911" w:rsidR="00602AD0" w:rsidRDefault="00602AD0" w:rsidP="00602AD0">
      <w:pPr>
        <w:pStyle w:val="ListParagraph"/>
        <w:numPr>
          <w:ilvl w:val="0"/>
          <w:numId w:val="2"/>
        </w:numPr>
      </w:pPr>
      <w:r>
        <w:t xml:space="preserve">The optimisation of code should not change the way the program </w:t>
      </w:r>
      <w:proofErr w:type="gramStart"/>
      <w:r>
        <w:t>functions as a whole</w:t>
      </w:r>
      <w:proofErr w:type="gramEnd"/>
      <w:r>
        <w:t>.</w:t>
      </w:r>
    </w:p>
    <w:p w14:paraId="43DE1117" w14:textId="6933E69A" w:rsidR="00602AD0" w:rsidRDefault="00602AD0" w:rsidP="00602AD0">
      <w:pPr>
        <w:pStyle w:val="ListParagraph"/>
        <w:numPr>
          <w:ilvl w:val="0"/>
          <w:numId w:val="2"/>
        </w:numPr>
      </w:pPr>
      <w:r>
        <w:t>It should increase the speed and overall performance of code.</w:t>
      </w:r>
    </w:p>
    <w:p w14:paraId="4C154FA4" w14:textId="7496D06F" w:rsidR="00602AD0" w:rsidRDefault="00602AD0" w:rsidP="00602AD0">
      <w:pPr>
        <w:pStyle w:val="ListParagraph"/>
        <w:numPr>
          <w:ilvl w:val="0"/>
          <w:numId w:val="2"/>
        </w:numPr>
      </w:pPr>
      <w:r>
        <w:t>Compiler time must be relatively quick and does not increase the delay for overall compiling.</w:t>
      </w:r>
    </w:p>
    <w:p w14:paraId="58C7226A" w14:textId="7614DFAC" w:rsidR="00602AD0" w:rsidRDefault="00602AD0" w:rsidP="00602AD0">
      <w:r>
        <w:t>Code should be optimised at the end stage of the development process. Since we are nearing an end for this project the code will be getting optimised. For this we will be looking at various types of optimisation.</w:t>
      </w:r>
    </w:p>
    <w:p w14:paraId="19D5BE9A" w14:textId="78391384" w:rsidR="00602AD0" w:rsidRDefault="00602AD0" w:rsidP="00602AD0">
      <w:pPr>
        <w:pStyle w:val="Heading3"/>
      </w:pPr>
      <w:bookmarkStart w:id="2" w:name="_Toc74900298"/>
      <w:r>
        <w:t>Machine Independent Optimisation</w:t>
      </w:r>
      <w:bookmarkEnd w:id="2"/>
      <w:r>
        <w:t xml:space="preserve"> </w:t>
      </w:r>
    </w:p>
    <w:p w14:paraId="40AEB60D" w14:textId="20C6AE6A" w:rsidR="00602AD0" w:rsidRDefault="00602AD0" w:rsidP="00602AD0">
      <w:r>
        <w:t xml:space="preserve">This is </w:t>
      </w:r>
      <w:r w:rsidR="00DD7DEC">
        <w:t xml:space="preserve">optimisation phase improves intermediate code </w:t>
      </w:r>
      <w:proofErr w:type="gramStart"/>
      <w:r w:rsidR="00DD7DEC">
        <w:t>so as to</w:t>
      </w:r>
      <w:proofErr w:type="gramEnd"/>
      <w:r w:rsidR="00DD7DEC">
        <w:t xml:space="preserve"> get a better target code being output.</w:t>
      </w:r>
    </w:p>
    <w:p w14:paraId="4EEEC471" w14:textId="77777777" w:rsidR="00DD7DEC" w:rsidRDefault="00DD7DEC" w:rsidP="00DD7DEC">
      <w:pPr>
        <w:pStyle w:val="Heading3"/>
      </w:pPr>
      <w:bookmarkStart w:id="3" w:name="_Toc74900299"/>
      <w:r>
        <w:t>Machine Dependent optimisation</w:t>
      </w:r>
      <w:bookmarkEnd w:id="3"/>
    </w:p>
    <w:p w14:paraId="7409BBF6" w14:textId="7FDA4DF5" w:rsidR="00DD7DEC" w:rsidRDefault="00DD7DEC" w:rsidP="00DD7DEC">
      <w:r>
        <w:t>This is done after the target code has been generated.</w:t>
      </w:r>
    </w:p>
    <w:p w14:paraId="74EDB3BA" w14:textId="54F73101" w:rsidR="00DD7DEC" w:rsidRDefault="00DD7DEC" w:rsidP="00DD7DEC"/>
    <w:p w14:paraId="2A1FE661" w14:textId="11977858" w:rsidR="00F81456" w:rsidRDefault="00F81456" w:rsidP="00F81456">
      <w:pPr>
        <w:pStyle w:val="Heading2"/>
      </w:pPr>
      <w:r>
        <w:t>Examples of Code Optimisers</w:t>
      </w:r>
    </w:p>
    <w:p w14:paraId="7AF07286" w14:textId="23D91EB8" w:rsidR="00F81456" w:rsidRDefault="00F81456" w:rsidP="00F81456">
      <w:pPr>
        <w:pStyle w:val="ListParagraph"/>
        <w:numPr>
          <w:ilvl w:val="0"/>
          <w:numId w:val="2"/>
        </w:numPr>
      </w:pPr>
      <w:r>
        <w:t xml:space="preserve">PHP </w:t>
      </w:r>
      <w:proofErr w:type="spellStart"/>
      <w:r>
        <w:t>CodeSniffer</w:t>
      </w:r>
      <w:proofErr w:type="spellEnd"/>
    </w:p>
    <w:p w14:paraId="5B7C4A24" w14:textId="145F8DA9" w:rsidR="00F81456" w:rsidRDefault="00F81456" w:rsidP="00F81456">
      <w:pPr>
        <w:pStyle w:val="ListParagraph"/>
        <w:numPr>
          <w:ilvl w:val="0"/>
          <w:numId w:val="2"/>
        </w:numPr>
      </w:pPr>
      <w:proofErr w:type="spellStart"/>
      <w:r>
        <w:t>Atoum</w:t>
      </w:r>
      <w:proofErr w:type="spellEnd"/>
    </w:p>
    <w:p w14:paraId="791B6A77" w14:textId="525891ED" w:rsidR="00F81456" w:rsidRDefault="00F81456" w:rsidP="00F81456">
      <w:pPr>
        <w:pStyle w:val="ListParagraph"/>
        <w:numPr>
          <w:ilvl w:val="0"/>
          <w:numId w:val="2"/>
        </w:numPr>
      </w:pPr>
      <w:proofErr w:type="spellStart"/>
      <w:r>
        <w:t>PHPSpec</w:t>
      </w:r>
      <w:proofErr w:type="spellEnd"/>
    </w:p>
    <w:p w14:paraId="711921B1" w14:textId="2AE31667" w:rsidR="00F81456" w:rsidRDefault="00F81456" w:rsidP="00F81456"/>
    <w:p w14:paraId="64DF3712" w14:textId="596E027F" w:rsidR="00AF2AE0" w:rsidRPr="00F81456" w:rsidRDefault="00AF2AE0" w:rsidP="00AF2AE0">
      <w:pPr>
        <w:pStyle w:val="Heading2"/>
      </w:pPr>
      <w:proofErr w:type="spellStart"/>
      <w:r>
        <w:t>PHPCodeSniffer</w:t>
      </w:r>
      <w:proofErr w:type="spellEnd"/>
    </w:p>
    <w:p w14:paraId="5F09382A" w14:textId="7CBABE76" w:rsidR="00DD7DEC" w:rsidRDefault="00DD7DEC" w:rsidP="00DD7DEC">
      <w:r>
        <w:t>For this project we will be using the PEAR Code Standard. This is an industry standard that both optimises code as well as maintaining a certain readability for developers.</w:t>
      </w:r>
      <w:r w:rsidR="00AF2AE0">
        <w:t xml:space="preserve"> Each time that the code is optimised a report is made showing where all non-pear code standard blocks are and how they need to be fixed. This is a great tool for developers.</w:t>
      </w:r>
    </w:p>
    <w:p w14:paraId="011DEC95" w14:textId="77777777" w:rsidR="00DD7DEC" w:rsidRDefault="00DD7DEC" w:rsidP="00602AD0"/>
    <w:p w14:paraId="3ABD7288" w14:textId="77777777" w:rsidR="00DD7DEC" w:rsidRPr="00602AD0" w:rsidRDefault="00DD7DEC" w:rsidP="00602AD0"/>
    <w:p w14:paraId="70ED16F8" w14:textId="7A3C31D0" w:rsidR="00141607" w:rsidRPr="00977C2F" w:rsidRDefault="00141607" w:rsidP="00141607"/>
    <w:sectPr w:rsidR="00141607" w:rsidRPr="00977C2F" w:rsidSect="009C6E36">
      <w:footerReference w:type="default" r:id="rId10"/>
      <w:headerReference w:type="first" r:id="rId11"/>
      <w:footerReference w:type="firs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93DD22" w14:textId="77777777" w:rsidR="00602AD0" w:rsidRDefault="00602AD0" w:rsidP="009C6E36">
      <w:pPr>
        <w:spacing w:after="0" w:line="240" w:lineRule="auto"/>
      </w:pPr>
      <w:r>
        <w:separator/>
      </w:r>
    </w:p>
  </w:endnote>
  <w:endnote w:type="continuationSeparator" w:id="0">
    <w:p w14:paraId="6F479BA1" w14:textId="77777777" w:rsidR="00602AD0" w:rsidRDefault="00602AD0" w:rsidP="009C6E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3C88C6" w14:textId="77777777" w:rsidR="009C6E36" w:rsidRDefault="009C6E36">
    <w:pPr>
      <w:pStyle w:val="Footer"/>
      <w:jc w:val="right"/>
    </w:pPr>
  </w:p>
  <w:p w14:paraId="1957F3FE" w14:textId="77777777" w:rsidR="009C6E36" w:rsidRDefault="009C6E3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4531282"/>
      <w:docPartObj>
        <w:docPartGallery w:val="Page Numbers (Bottom of Page)"/>
        <w:docPartUnique/>
      </w:docPartObj>
    </w:sdtPr>
    <w:sdtEndPr/>
    <w:sdtContent>
      <w:p w14:paraId="2638027A" w14:textId="77777777" w:rsidR="009C6E36" w:rsidRDefault="009C6E36">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4DC3C947" w14:textId="77777777" w:rsidR="009C6E36" w:rsidRDefault="009C6E36" w:rsidP="009C6E36">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84640617"/>
      <w:docPartObj>
        <w:docPartGallery w:val="Page Numbers (Bottom of Page)"/>
        <w:docPartUnique/>
      </w:docPartObj>
    </w:sdtPr>
    <w:sdtEndPr/>
    <w:sdtContent>
      <w:p w14:paraId="561E6A0E" w14:textId="77777777" w:rsidR="009C6E36" w:rsidRDefault="009C6E36">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67D77BED" w14:textId="77777777" w:rsidR="009C6E36" w:rsidRPr="009C6E36" w:rsidRDefault="009C6E36" w:rsidP="009C6E36">
    <w:pPr>
      <w:tabs>
        <w:tab w:val="center" w:pos="4550"/>
        <w:tab w:val="left" w:pos="5818"/>
      </w:tabs>
      <w:ind w:right="260"/>
      <w:jc w:val="right"/>
      <w:rPr>
        <w:color w:val="222A35" w:themeColor="text2" w:themeShade="80"/>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5706F3" w14:textId="77777777" w:rsidR="00602AD0" w:rsidRDefault="00602AD0" w:rsidP="009C6E36">
      <w:pPr>
        <w:spacing w:after="0" w:line="240" w:lineRule="auto"/>
      </w:pPr>
      <w:r>
        <w:separator/>
      </w:r>
    </w:p>
  </w:footnote>
  <w:footnote w:type="continuationSeparator" w:id="0">
    <w:p w14:paraId="0B1CA7C8" w14:textId="77777777" w:rsidR="00602AD0" w:rsidRDefault="00602AD0" w:rsidP="009C6E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6D719F" w14:textId="77777777" w:rsidR="009C6E36" w:rsidRDefault="009C6E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A0F32"/>
    <w:multiLevelType w:val="hybridMultilevel"/>
    <w:tmpl w:val="55D8DAE8"/>
    <w:lvl w:ilvl="0" w:tplc="235CE6C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2B742C3"/>
    <w:multiLevelType w:val="hybridMultilevel"/>
    <w:tmpl w:val="388A6904"/>
    <w:lvl w:ilvl="0" w:tplc="A3CC31E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AD0"/>
    <w:rsid w:val="000E5B40"/>
    <w:rsid w:val="00141607"/>
    <w:rsid w:val="001B06F5"/>
    <w:rsid w:val="00312656"/>
    <w:rsid w:val="00353880"/>
    <w:rsid w:val="00415ED6"/>
    <w:rsid w:val="00602AD0"/>
    <w:rsid w:val="00977C2F"/>
    <w:rsid w:val="009C6E36"/>
    <w:rsid w:val="00AF2AE0"/>
    <w:rsid w:val="00C34CE6"/>
    <w:rsid w:val="00DB1F0C"/>
    <w:rsid w:val="00DB2014"/>
    <w:rsid w:val="00DD7DEC"/>
    <w:rsid w:val="00DF738D"/>
    <w:rsid w:val="00E2323A"/>
    <w:rsid w:val="00E66E37"/>
    <w:rsid w:val="00EE54C5"/>
    <w:rsid w:val="00F81456"/>
    <w:rsid w:val="00FF463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46C20B"/>
  <w15:chartTrackingRefBased/>
  <w15:docId w15:val="{C1F635B3-8F1D-4D89-9E00-B98DE6D04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6E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C6E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C6E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C6E3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C6E36"/>
    <w:rPr>
      <w:rFonts w:eastAsiaTheme="minorEastAsia"/>
      <w:lang w:val="en-US"/>
    </w:rPr>
  </w:style>
  <w:style w:type="character" w:customStyle="1" w:styleId="Heading1Char">
    <w:name w:val="Heading 1 Char"/>
    <w:basedOn w:val="DefaultParagraphFont"/>
    <w:link w:val="Heading1"/>
    <w:uiPriority w:val="9"/>
    <w:rsid w:val="009C6E3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C6E36"/>
    <w:pPr>
      <w:outlineLvl w:val="9"/>
    </w:pPr>
    <w:rPr>
      <w:lang w:val="en-US"/>
    </w:rPr>
  </w:style>
  <w:style w:type="paragraph" w:styleId="Header">
    <w:name w:val="header"/>
    <w:basedOn w:val="Normal"/>
    <w:link w:val="HeaderChar"/>
    <w:uiPriority w:val="99"/>
    <w:unhideWhenUsed/>
    <w:rsid w:val="009C6E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6E36"/>
  </w:style>
  <w:style w:type="paragraph" w:styleId="Footer">
    <w:name w:val="footer"/>
    <w:basedOn w:val="Normal"/>
    <w:link w:val="FooterChar"/>
    <w:uiPriority w:val="99"/>
    <w:unhideWhenUsed/>
    <w:rsid w:val="009C6E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6E36"/>
  </w:style>
  <w:style w:type="paragraph" w:styleId="Subtitle">
    <w:name w:val="Subtitle"/>
    <w:basedOn w:val="Normal"/>
    <w:next w:val="Normal"/>
    <w:link w:val="SubtitleChar"/>
    <w:uiPriority w:val="11"/>
    <w:qFormat/>
    <w:rsid w:val="009C6E3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C6E36"/>
    <w:rPr>
      <w:rFonts w:eastAsiaTheme="minorEastAsia"/>
      <w:color w:val="5A5A5A" w:themeColor="text1" w:themeTint="A5"/>
      <w:spacing w:val="15"/>
    </w:rPr>
  </w:style>
  <w:style w:type="paragraph" w:styleId="TOC1">
    <w:name w:val="toc 1"/>
    <w:basedOn w:val="Normal"/>
    <w:next w:val="Normal"/>
    <w:autoRedefine/>
    <w:uiPriority w:val="39"/>
    <w:unhideWhenUsed/>
    <w:rsid w:val="009C6E36"/>
    <w:pPr>
      <w:spacing w:after="100"/>
    </w:pPr>
  </w:style>
  <w:style w:type="character" w:styleId="Hyperlink">
    <w:name w:val="Hyperlink"/>
    <w:basedOn w:val="DefaultParagraphFont"/>
    <w:uiPriority w:val="99"/>
    <w:unhideWhenUsed/>
    <w:rsid w:val="009C6E36"/>
    <w:rPr>
      <w:color w:val="0563C1" w:themeColor="hyperlink"/>
      <w:u w:val="single"/>
    </w:rPr>
  </w:style>
  <w:style w:type="character" w:customStyle="1" w:styleId="Heading2Char">
    <w:name w:val="Heading 2 Char"/>
    <w:basedOn w:val="DefaultParagraphFont"/>
    <w:link w:val="Heading2"/>
    <w:uiPriority w:val="9"/>
    <w:rsid w:val="009C6E3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C6E36"/>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9C6E36"/>
    <w:pPr>
      <w:ind w:left="720"/>
      <w:contextualSpacing/>
    </w:pPr>
  </w:style>
  <w:style w:type="paragraph" w:styleId="TOC2">
    <w:name w:val="toc 2"/>
    <w:basedOn w:val="Normal"/>
    <w:next w:val="Normal"/>
    <w:autoRedefine/>
    <w:uiPriority w:val="39"/>
    <w:unhideWhenUsed/>
    <w:rsid w:val="00977C2F"/>
    <w:pPr>
      <w:spacing w:after="100"/>
      <w:ind w:left="220"/>
    </w:pPr>
  </w:style>
  <w:style w:type="paragraph" w:styleId="TOC3">
    <w:name w:val="toc 3"/>
    <w:basedOn w:val="Normal"/>
    <w:next w:val="Normal"/>
    <w:autoRedefine/>
    <w:uiPriority w:val="39"/>
    <w:unhideWhenUsed/>
    <w:rsid w:val="00977C2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149388">
      <w:bodyDiv w:val="1"/>
      <w:marLeft w:val="0"/>
      <w:marRight w:val="0"/>
      <w:marTop w:val="0"/>
      <w:marBottom w:val="0"/>
      <w:divBdr>
        <w:top w:val="none" w:sz="0" w:space="0" w:color="auto"/>
        <w:left w:val="none" w:sz="0" w:space="0" w:color="auto"/>
        <w:bottom w:val="none" w:sz="0" w:space="0" w:color="auto"/>
        <w:right w:val="none" w:sz="0" w:space="0" w:color="auto"/>
      </w:divBdr>
    </w:div>
    <w:div w:id="445002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E:\Diploma%20Of%20Software%20Development\Diploma%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084450C881D4D6D85C69B12BC78A906"/>
        <w:category>
          <w:name w:val="General"/>
          <w:gallery w:val="placeholder"/>
        </w:category>
        <w:types>
          <w:type w:val="bbPlcHdr"/>
        </w:types>
        <w:behaviors>
          <w:behavior w:val="content"/>
        </w:behaviors>
        <w:guid w:val="{E554E24A-D860-4816-B9DE-ABBDEDCC9C72}"/>
      </w:docPartPr>
      <w:docPartBody>
        <w:p w:rsidR="00000000" w:rsidRDefault="00D87798">
          <w:pPr>
            <w:pStyle w:val="B084450C881D4D6D85C69B12BC78A906"/>
          </w:pPr>
          <w:r>
            <w:rPr>
              <w:color w:val="2F5496" w:themeColor="accent1" w:themeShade="BF"/>
              <w:sz w:val="24"/>
              <w:szCs w:val="24"/>
            </w:rPr>
            <w:t>[Company name]</w:t>
          </w:r>
        </w:p>
      </w:docPartBody>
    </w:docPart>
    <w:docPart>
      <w:docPartPr>
        <w:name w:val="4A1C8C26688448E1A85C8F12B2449E55"/>
        <w:category>
          <w:name w:val="General"/>
          <w:gallery w:val="placeholder"/>
        </w:category>
        <w:types>
          <w:type w:val="bbPlcHdr"/>
        </w:types>
        <w:behaviors>
          <w:behavior w:val="content"/>
        </w:behaviors>
        <w:guid w:val="{A20026CB-9C1E-49B5-AD46-A1D474EE4FC6}"/>
      </w:docPartPr>
      <w:docPartBody>
        <w:p w:rsidR="00000000" w:rsidRDefault="00D87798">
          <w:pPr>
            <w:pStyle w:val="4A1C8C26688448E1A85C8F12B2449E55"/>
          </w:pPr>
          <w:r>
            <w:rPr>
              <w:rFonts w:asciiTheme="majorHAnsi" w:eastAsiaTheme="majorEastAsia" w:hAnsiTheme="majorHAnsi" w:cstheme="majorBidi"/>
              <w:color w:val="4472C4" w:themeColor="accent1"/>
              <w:sz w:val="88"/>
              <w:szCs w:val="88"/>
            </w:rPr>
            <w:t>[Document title]</w:t>
          </w:r>
        </w:p>
      </w:docPartBody>
    </w:docPart>
    <w:docPart>
      <w:docPartPr>
        <w:name w:val="5B5536BDB4C447749F15420AB5FD0E1F"/>
        <w:category>
          <w:name w:val="General"/>
          <w:gallery w:val="placeholder"/>
        </w:category>
        <w:types>
          <w:type w:val="bbPlcHdr"/>
        </w:types>
        <w:behaviors>
          <w:behavior w:val="content"/>
        </w:behaviors>
        <w:guid w:val="{0DF5CB18-2BBE-4013-B3EF-2BED79A5310C}"/>
      </w:docPartPr>
      <w:docPartBody>
        <w:p w:rsidR="00000000" w:rsidRDefault="00D87798">
          <w:pPr>
            <w:pStyle w:val="5B5536BDB4C447749F15420AB5FD0E1F"/>
          </w:pPr>
          <w:r>
            <w:rPr>
              <w:color w:val="2F5496" w:themeColor="accent1" w:themeShade="BF"/>
              <w:sz w:val="24"/>
              <w:szCs w:val="24"/>
            </w:rPr>
            <w:t>[Document subtitle]</w:t>
          </w:r>
        </w:p>
      </w:docPartBody>
    </w:docPart>
    <w:docPart>
      <w:docPartPr>
        <w:name w:val="B358525DB34B460587DB2D7BC59387BA"/>
        <w:category>
          <w:name w:val="General"/>
          <w:gallery w:val="placeholder"/>
        </w:category>
        <w:types>
          <w:type w:val="bbPlcHdr"/>
        </w:types>
        <w:behaviors>
          <w:behavior w:val="content"/>
        </w:behaviors>
        <w:guid w:val="{AEF06127-0E57-4678-A6CC-A20ABFBE36C3}"/>
      </w:docPartPr>
      <w:docPartBody>
        <w:p w:rsidR="00000000" w:rsidRDefault="00D87798">
          <w:pPr>
            <w:pStyle w:val="B358525DB34B460587DB2D7BC59387BA"/>
          </w:pPr>
          <w:r>
            <w:rPr>
              <w:color w:val="4472C4" w:themeColor="accent1"/>
              <w:sz w:val="28"/>
              <w:szCs w:val="28"/>
            </w:rPr>
            <w:t>[Author name]</w:t>
          </w:r>
        </w:p>
      </w:docPartBody>
    </w:docPart>
    <w:docPart>
      <w:docPartPr>
        <w:name w:val="2B2D596870A047C0AA32F16191842E37"/>
        <w:category>
          <w:name w:val="General"/>
          <w:gallery w:val="placeholder"/>
        </w:category>
        <w:types>
          <w:type w:val="bbPlcHdr"/>
        </w:types>
        <w:behaviors>
          <w:behavior w:val="content"/>
        </w:behaviors>
        <w:guid w:val="{4FC91AD0-CD69-4BF8-A2C8-1DF5FFBB36B5}"/>
      </w:docPartPr>
      <w:docPartBody>
        <w:p w:rsidR="00000000" w:rsidRDefault="00D87798">
          <w:pPr>
            <w:pStyle w:val="2B2D596870A047C0AA32F16191842E37"/>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084450C881D4D6D85C69B12BC78A906">
    <w:name w:val="B084450C881D4D6D85C69B12BC78A906"/>
  </w:style>
  <w:style w:type="paragraph" w:customStyle="1" w:styleId="4A1C8C26688448E1A85C8F12B2449E55">
    <w:name w:val="4A1C8C26688448E1A85C8F12B2449E55"/>
  </w:style>
  <w:style w:type="paragraph" w:customStyle="1" w:styleId="5B5536BDB4C447749F15420AB5FD0E1F">
    <w:name w:val="5B5536BDB4C447749F15420AB5FD0E1F"/>
  </w:style>
  <w:style w:type="paragraph" w:customStyle="1" w:styleId="B358525DB34B460587DB2D7BC59387BA">
    <w:name w:val="B358525DB34B460587DB2D7BC59387BA"/>
  </w:style>
  <w:style w:type="paragraph" w:customStyle="1" w:styleId="2B2D596870A047C0AA32F16191842E37">
    <w:name w:val="2B2D596870A047C0AA32F16191842E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2021-02-11T00:00:00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Gee21</b:Tag>
    <b:SourceType>InternetSite</b:SourceType>
    <b:Guid>{57C15630-7A7B-4CD0-AD8E-429DB47B3BA7}</b:Guid>
    <b:Author>
      <b:Author>
        <b:NameList>
          <b:Person>
            <b:Last>GeeksForGeeks</b:Last>
          </b:Person>
        </b:NameList>
      </b:Author>
    </b:Author>
    <b:Title>Git Features</b:Title>
    <b:InternetSiteTitle>GeeksForGeeks</b:InternetSiteTitle>
    <b:Year>2021</b:Year>
    <b:Month>2</b:Month>
    <b:Day>12</b:Day>
    <b:URL>https://www.geeksforgeeks.org/git-features/</b:URL>
    <b:RefOrder>2</b:RefOrder>
  </b:Source>
  <b:Source>
    <b:Tag>Meg21</b:Tag>
    <b:SourceType>InternetSite</b:SourceType>
    <b:Guid>{81B873D1-8792-43E0-8D92-1A54BD11FC0E}</b:Guid>
    <b:Author>
      <b:Author>
        <b:NameList>
          <b:Person>
            <b:Last>Blackburn</b:Last>
            <b:First>Megan</b:First>
          </b:Person>
        </b:NameList>
      </b:Author>
    </b:Author>
    <b:Title>What is Microsoft Project? Uses, Features and Pricing</b:Title>
    <b:InternetSiteTitle>Project Manager</b:InternetSiteTitle>
    <b:Year>2021</b:Year>
    <b:Month>02</b:Month>
    <b:Day>16</b:Day>
    <b:URL>https://www.projectmanager.com/blog/what-is-microsoft-project</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53F6B9E-106D-4B77-AC75-8950E39F77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Diploma Template.dotx</Template>
  <TotalTime>34</TotalTime>
  <Pages>3</Pages>
  <Words>276</Words>
  <Characters>1579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Assessment 1</vt:lpstr>
    </vt:vector>
  </TitlesOfParts>
  <Company>Software Deployment</Company>
  <LinksUpToDate>false</LinksUpToDate>
  <CharactersWithSpaces>1852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1</dc:title>
  <dc:subject>Portfolio Assessment 1</dc:subject>
  <dc:creator>Kyle Chamberlain</dc:creator>
  <cp:keywords/>
  <dc:description/>
  <cp:lastModifiedBy>Kyle Chamberlain</cp:lastModifiedBy>
  <cp:revision>1</cp:revision>
  <dcterms:created xsi:type="dcterms:W3CDTF">2021-06-18T01:03:00Z</dcterms:created>
  <dcterms:modified xsi:type="dcterms:W3CDTF">2021-06-18T01:37:00Z</dcterms:modified>
</cp:coreProperties>
</file>