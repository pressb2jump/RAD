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A30BD" w14:textId="77777777"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1B6C7928" wp14:editId="2B70A788">
            <wp:simplePos x="0" y="0"/>
            <wp:positionH relativeFrom="page">
              <wp:align>right</wp:align>
            </wp:positionH>
            <wp:positionV relativeFrom="page">
              <wp:posOffset>-9525</wp:posOffset>
            </wp:positionV>
            <wp:extent cx="7781925" cy="6684010"/>
            <wp:effectExtent l="0" t="0" r="9525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1925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7A8CA7B8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45C698D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BD7E87F" wp14:editId="29F400AB">
                      <wp:extent cx="3486150" cy="1866900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86150" cy="1866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021778" w14:textId="10091903" w:rsidR="00D077E9" w:rsidRPr="00D86945" w:rsidRDefault="00747FB1" w:rsidP="00D077E9">
                                  <w:pPr>
                                    <w:pStyle w:val="Title"/>
                                  </w:pPr>
                                  <w:r>
                                    <w:t>Analysis Document</w:t>
                                  </w:r>
                                </w:p>
                                <w:p w14:paraId="424B1E27" w14:textId="66D0C761" w:rsidR="00D077E9" w:rsidRPr="00D86945" w:rsidRDefault="00C019B3" w:rsidP="00D077E9">
                                  <w:pPr>
                                    <w:pStyle w:val="Title"/>
                                    <w:spacing w:after="0"/>
                                  </w:pPr>
                                  <w:r>
                                    <w:t xml:space="preserve">Sprint </w:t>
                                  </w:r>
                                  <w:r w:rsidR="00747FB1"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BD7E87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4.5pt;height:14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" filled="f" stroked="f" strokeweight=".5pt">
                      <v:textbox>
                        <w:txbxContent>
                          <w:p w14:paraId="43021778" w14:textId="10091903" w:rsidR="00D077E9" w:rsidRPr="00D86945" w:rsidRDefault="00747FB1" w:rsidP="00D077E9">
                            <w:pPr>
                              <w:pStyle w:val="Title"/>
                            </w:pPr>
                            <w:r>
                              <w:t>Analysis Document</w:t>
                            </w:r>
                          </w:p>
                          <w:p w14:paraId="424B1E27" w14:textId="66D0C761" w:rsidR="00D077E9" w:rsidRPr="00D86945" w:rsidRDefault="00C019B3" w:rsidP="00D077E9">
                            <w:pPr>
                              <w:pStyle w:val="Title"/>
                              <w:spacing w:after="0"/>
                            </w:pPr>
                            <w:r>
                              <w:t xml:space="preserve">Sprint </w:t>
                            </w:r>
                            <w:r w:rsidR="00747FB1">
                              <w:t>1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684A041C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7964010" wp14:editId="2A2458EA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1B0280C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27AB8048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10B4039" w14:textId="77777777" w:rsidR="00D077E9" w:rsidRDefault="004D6680" w:rsidP="00D077E9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4F73DE33" wp14:editId="16F88889">
                      <wp:simplePos x="0" y="0"/>
                      <wp:positionH relativeFrom="column">
                        <wp:posOffset>-207644</wp:posOffset>
                      </wp:positionH>
                      <wp:positionV relativeFrom="page">
                        <wp:posOffset>-2327275</wp:posOffset>
                      </wp:positionV>
                      <wp:extent cx="3986530" cy="8715375"/>
                      <wp:effectExtent l="0" t="0" r="0" b="9525"/>
                      <wp:wrapNone/>
                      <wp:docPr id="3" name="Rectangle 3" descr="white rectangle for text on cov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86530" cy="871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0B4936" id="Rectangle 3" o:spid="_x0000_s1026" alt="white rectangle for text on cover" style="position:absolute;margin-left:-16.35pt;margin-top:-183.25pt;width:313.9pt;height:686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" fillcolor="white [3212]" stroked="f" strokeweight="2pt">
                      <w10:wrap anchory="page"/>
                    </v:rect>
                  </w:pict>
                </mc:Fallback>
              </mc:AlternateContent>
            </w:r>
          </w:p>
        </w:tc>
      </w:tr>
      <w:tr w:rsidR="00D077E9" w14:paraId="06678665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9651F1F" w14:textId="329E5740" w:rsidR="00D077E9" w:rsidRDefault="00747FB1" w:rsidP="00D077E9">
            <w:r>
              <w:t>28/05/21 – 04/06/21</w:t>
            </w:r>
          </w:p>
          <w:p w14:paraId="3767F338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E253909" wp14:editId="4509C544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6AC21D6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29EA6C75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214F986D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059751DC" w14:textId="77777777" w:rsidR="00D077E9" w:rsidRDefault="00C31D25" w:rsidP="00D077E9">
            <w:sdt>
              <w:sdtPr>
                <w:id w:val="-1740469667"/>
                <w:placeholder>
                  <w:docPart w:val="AED40AD45F084A538E77BB0BBDE9D822"/>
                </w:placeholder>
                <w15:appearance w15:val="hidden"/>
              </w:sdtPr>
              <w:sdtEndPr/>
              <w:sdtContent>
                <w:r w:rsidR="00C019B3">
                  <w:t xml:space="preserve">ICED COFFEE </w:t>
                </w:r>
              </w:sdtContent>
            </w:sdt>
          </w:p>
          <w:p w14:paraId="192C2A9C" w14:textId="77777777" w:rsidR="00D077E9" w:rsidRDefault="00D077E9" w:rsidP="00D077E9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BB4E761B3CEA4ECDB8282918BE8232E9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C019B3">
                  <w:t>Bayley Wise and Kyle Chamberlain</w:t>
                </w:r>
              </w:sdtContent>
            </w:sdt>
          </w:p>
          <w:p w14:paraId="4E6B534D" w14:textId="77777777"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14:paraId="4C9B86DD" w14:textId="77777777" w:rsidR="004D6680" w:rsidRDefault="00C019B3" w:rsidP="00C019B3">
      <w:pPr>
        <w:pStyle w:val="Heading1"/>
      </w:pPr>
      <w:bookmarkStart w:id="0" w:name="_Toc73369732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2E1A7FB" wp14:editId="45F61FB3">
                <wp:simplePos x="0" y="0"/>
                <wp:positionH relativeFrom="page">
                  <wp:align>right</wp:align>
                </wp:positionH>
                <wp:positionV relativeFrom="page">
                  <wp:posOffset>6667500</wp:posOffset>
                </wp:positionV>
                <wp:extent cx="779145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47C6C9" id="Rectangle 2" o:spid="_x0000_s1026" alt="colored rectangle" style="position:absolute;margin-left:562.3pt;margin-top:525pt;width:613.5pt;height:265.7pt;z-index:-25165721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" fillcolor="#34aba2 [3206]" stroked="f" strokeweight="2pt">
                <w10:wrap anchorx="page" anchory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E2AF5DD" wp14:editId="2126DEFA">
            <wp:simplePos x="0" y="0"/>
            <wp:positionH relativeFrom="margin">
              <wp:align>right</wp:align>
            </wp:positionH>
            <wp:positionV relativeFrom="paragraph">
              <wp:posOffset>6233160</wp:posOffset>
            </wp:positionV>
            <wp:extent cx="1657350" cy="1657350"/>
            <wp:effectExtent l="0" t="0" r="0" b="0"/>
            <wp:wrapSquare wrapText="bothSides"/>
            <wp:docPr id="9" name="Picture 9" descr="2,759 Iced coffee Vectors, Royalty-free Vector Iced coffee Images |  Depositphotos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,759 Iced coffee Vectors, Royalty-free Vector Iced coffee Images |  Depositphotos®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D077E9">
        <w:br w:type="page"/>
      </w:r>
    </w:p>
    <w:p w14:paraId="0591B2A4" w14:textId="77777777" w:rsidR="004D6680" w:rsidRDefault="004D6680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</w:rPr>
        <w:id w:val="131938697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17EF5B3" w14:textId="77777777" w:rsidR="004D6680" w:rsidRPr="00303381" w:rsidRDefault="004D6680">
          <w:pPr>
            <w:pStyle w:val="TOCHeading"/>
            <w:rPr>
              <w:color w:val="auto"/>
            </w:rPr>
          </w:pPr>
          <w:r w:rsidRPr="00303381">
            <w:rPr>
              <w:color w:val="auto"/>
            </w:rPr>
            <w:t>Contents</w:t>
          </w:r>
        </w:p>
        <w:p w14:paraId="096C7611" w14:textId="2DAE079E" w:rsidR="007E2C24" w:rsidRDefault="004D6680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AU" w:eastAsia="en-AU"/>
            </w:rPr>
          </w:pPr>
          <w:r w:rsidRPr="00303381">
            <w:rPr>
              <w:color w:val="auto"/>
            </w:rPr>
            <w:fldChar w:fldCharType="begin"/>
          </w:r>
          <w:r w:rsidRPr="00303381">
            <w:rPr>
              <w:color w:val="auto"/>
            </w:rPr>
            <w:instrText xml:space="preserve"> TOC \o "1-3" \h \z \u </w:instrText>
          </w:r>
          <w:r w:rsidRPr="00303381">
            <w:rPr>
              <w:color w:val="auto"/>
            </w:rPr>
            <w:fldChar w:fldCharType="separate"/>
          </w:r>
          <w:hyperlink w:anchor="_Toc73369732" w:history="1">
            <w:r w:rsidR="007E2C24">
              <w:rPr>
                <w:noProof/>
                <w:webHidden/>
              </w:rPr>
              <w:tab/>
            </w:r>
            <w:r w:rsidR="007E2C24">
              <w:rPr>
                <w:noProof/>
                <w:webHidden/>
              </w:rPr>
              <w:fldChar w:fldCharType="begin"/>
            </w:r>
            <w:r w:rsidR="007E2C24">
              <w:rPr>
                <w:noProof/>
                <w:webHidden/>
              </w:rPr>
              <w:instrText xml:space="preserve"> PAGEREF _Toc73369732 \h </w:instrText>
            </w:r>
            <w:r w:rsidR="007E2C24">
              <w:rPr>
                <w:noProof/>
                <w:webHidden/>
              </w:rPr>
            </w:r>
            <w:r w:rsidR="007E2C24">
              <w:rPr>
                <w:noProof/>
                <w:webHidden/>
              </w:rPr>
              <w:fldChar w:fldCharType="separate"/>
            </w:r>
            <w:r w:rsidR="007E2C24">
              <w:rPr>
                <w:noProof/>
                <w:webHidden/>
              </w:rPr>
              <w:t>1</w:t>
            </w:r>
            <w:r w:rsidR="007E2C24">
              <w:rPr>
                <w:noProof/>
                <w:webHidden/>
              </w:rPr>
              <w:fldChar w:fldCharType="end"/>
            </w:r>
          </w:hyperlink>
        </w:p>
        <w:p w14:paraId="20FA0F0B" w14:textId="545A7041" w:rsidR="007E2C24" w:rsidRDefault="007E2C24">
          <w:pPr>
            <w:pStyle w:val="TOC1"/>
            <w:tabs>
              <w:tab w:val="left" w:pos="560"/>
              <w:tab w:val="right" w:leader="dot" w:pos="9926"/>
            </w:tabs>
            <w:rPr>
              <w:b w:val="0"/>
              <w:noProof/>
              <w:color w:val="auto"/>
              <w:sz w:val="22"/>
              <w:lang w:val="en-AU" w:eastAsia="en-AU"/>
            </w:rPr>
          </w:pPr>
          <w:hyperlink w:anchor="_Toc73369733" w:history="1">
            <w:r w:rsidRPr="00144415">
              <w:rPr>
                <w:rStyle w:val="Hyperlink"/>
                <w:noProof/>
              </w:rPr>
              <w:t>1.</w:t>
            </w:r>
            <w:r>
              <w:rPr>
                <w:b w:val="0"/>
                <w:noProof/>
                <w:color w:val="auto"/>
                <w:sz w:val="22"/>
                <w:lang w:val="en-AU" w:eastAsia="en-AU"/>
              </w:rPr>
              <w:tab/>
            </w:r>
            <w:r w:rsidRPr="00144415">
              <w:rPr>
                <w:rStyle w:val="Hyperlink"/>
                <w:noProof/>
              </w:rPr>
              <w:t>CITE Business Rules for Software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_Toc73369733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FDA8F" w14:textId="28B78A39" w:rsidR="007E2C24" w:rsidRDefault="007E2C24">
          <w:pPr>
            <w:pStyle w:val="TOC1"/>
            <w:tabs>
              <w:tab w:val="left" w:pos="560"/>
              <w:tab w:val="right" w:leader="dot" w:pos="9926"/>
            </w:tabs>
            <w:rPr>
              <w:b w:val="0"/>
              <w:noProof/>
              <w:color w:val="auto"/>
              <w:sz w:val="22"/>
              <w:lang w:val="en-AU" w:eastAsia="en-AU"/>
            </w:rPr>
          </w:pPr>
          <w:hyperlink w:anchor="_Toc73369734" w:history="1">
            <w:r w:rsidRPr="00144415">
              <w:rPr>
                <w:rStyle w:val="Hyperlink"/>
                <w:noProof/>
              </w:rPr>
              <w:t>2.</w:t>
            </w:r>
            <w:r>
              <w:rPr>
                <w:b w:val="0"/>
                <w:noProof/>
                <w:color w:val="auto"/>
                <w:sz w:val="22"/>
                <w:lang w:val="en-AU" w:eastAsia="en-AU"/>
              </w:rPr>
              <w:tab/>
            </w:r>
            <w:r w:rsidRPr="00144415">
              <w:rPr>
                <w:rStyle w:val="Hyperlink"/>
                <w:noProof/>
              </w:rPr>
              <w:t>CITE Managed Services Quality Assurance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_Toc73369734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07751" w14:textId="06CF318B" w:rsidR="007E2C24" w:rsidRDefault="007E2C24">
          <w:pPr>
            <w:pStyle w:val="TOC1"/>
            <w:tabs>
              <w:tab w:val="left" w:pos="560"/>
              <w:tab w:val="right" w:leader="dot" w:pos="9926"/>
            </w:tabs>
            <w:rPr>
              <w:b w:val="0"/>
              <w:noProof/>
              <w:color w:val="auto"/>
              <w:sz w:val="22"/>
              <w:lang w:val="en-AU" w:eastAsia="en-AU"/>
            </w:rPr>
          </w:pPr>
          <w:hyperlink w:anchor="_Toc73369735" w:history="1">
            <w:r w:rsidRPr="00144415">
              <w:rPr>
                <w:rStyle w:val="Hyperlink"/>
                <w:noProof/>
              </w:rPr>
              <w:t>3.</w:t>
            </w:r>
            <w:r>
              <w:rPr>
                <w:b w:val="0"/>
                <w:noProof/>
                <w:color w:val="auto"/>
                <w:sz w:val="22"/>
                <w:lang w:val="en-AU" w:eastAsia="en-AU"/>
              </w:rPr>
              <w:tab/>
            </w:r>
            <w:r w:rsidRPr="00144415">
              <w:rPr>
                <w:rStyle w:val="Hyperlink"/>
                <w:noProof/>
              </w:rPr>
              <w:t>Acme Entertainment Pty Ltd Development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_Toc73369735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E6E96" w14:textId="23BE3053" w:rsidR="004D6680" w:rsidRDefault="004D6680">
          <w:r w:rsidRPr="00303381">
            <w:rPr>
              <w:bCs/>
              <w:noProof/>
              <w:color w:val="auto"/>
            </w:rPr>
            <w:fldChar w:fldCharType="end"/>
          </w:r>
        </w:p>
      </w:sdtContent>
    </w:sdt>
    <w:p w14:paraId="2CB5228C" w14:textId="77777777" w:rsidR="004D6680" w:rsidRDefault="004D6680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</w:p>
    <w:p w14:paraId="3BFB1539" w14:textId="77777777" w:rsidR="004D6680" w:rsidRDefault="004D6680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</w:p>
    <w:p w14:paraId="2A6A06AC" w14:textId="6F2F4342" w:rsidR="004D6680" w:rsidRDefault="004D6680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</w:p>
    <w:p w14:paraId="03342095" w14:textId="10853285" w:rsidR="00747FB1" w:rsidRDefault="00747FB1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</w:p>
    <w:p w14:paraId="60EFC391" w14:textId="692E829C" w:rsidR="00747FB1" w:rsidRDefault="00747FB1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</w:p>
    <w:p w14:paraId="385588BE" w14:textId="446BB458" w:rsidR="00747FB1" w:rsidRDefault="00747FB1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</w:p>
    <w:p w14:paraId="72F26D35" w14:textId="595470E8" w:rsidR="00747FB1" w:rsidRDefault="00747FB1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</w:p>
    <w:p w14:paraId="177C486E" w14:textId="15F356C4" w:rsidR="00747FB1" w:rsidRDefault="00747FB1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</w:p>
    <w:p w14:paraId="33545686" w14:textId="45882ACC" w:rsidR="00747FB1" w:rsidRDefault="00747FB1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</w:p>
    <w:p w14:paraId="3661CD89" w14:textId="77777777" w:rsidR="00747FB1" w:rsidRDefault="00747FB1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</w:p>
    <w:p w14:paraId="408EBB97" w14:textId="77777777" w:rsidR="004D6680" w:rsidRDefault="004D6680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</w:p>
    <w:p w14:paraId="4C5CB3D9" w14:textId="675FB4A8" w:rsidR="00E730AE" w:rsidRDefault="00E730AE" w:rsidP="00C019B3">
      <w:pPr>
        <w:spacing w:after="200"/>
        <w:rPr>
          <w:b w:val="0"/>
          <w:bCs/>
          <w:color w:val="auto"/>
        </w:rPr>
      </w:pPr>
    </w:p>
    <w:p w14:paraId="1EAE29A1" w14:textId="45C9B02D" w:rsidR="00747FB1" w:rsidRDefault="00747FB1" w:rsidP="00747FB1">
      <w:pPr>
        <w:pStyle w:val="Heading1"/>
        <w:numPr>
          <w:ilvl w:val="0"/>
          <w:numId w:val="1"/>
        </w:numPr>
      </w:pPr>
      <w:bookmarkStart w:id="1" w:name="_Toc73369733"/>
      <w:r w:rsidRPr="00747FB1">
        <w:lastRenderedPageBreak/>
        <w:t xml:space="preserve">CITE </w:t>
      </w:r>
      <w:r>
        <w:t>B</w:t>
      </w:r>
      <w:r w:rsidRPr="00747FB1">
        <w:t xml:space="preserve">usiness </w:t>
      </w:r>
      <w:r>
        <w:t>R</w:t>
      </w:r>
      <w:r w:rsidRPr="00747FB1">
        <w:t xml:space="preserve">ules for </w:t>
      </w:r>
      <w:r>
        <w:t>S</w:t>
      </w:r>
      <w:r w:rsidRPr="00747FB1">
        <w:t xml:space="preserve">oftware </w:t>
      </w:r>
      <w:r>
        <w:t>D</w:t>
      </w:r>
      <w:r w:rsidRPr="00747FB1">
        <w:t>evelopment</w:t>
      </w:r>
      <w:bookmarkEnd w:id="1"/>
    </w:p>
    <w:p w14:paraId="20CEE460" w14:textId="0E67B9ED" w:rsidR="00747FB1" w:rsidRDefault="00812991" w:rsidP="00747FB1">
      <w:r w:rsidRPr="00812991">
        <w:t xml:space="preserve">CITE Managed Services is responsible for developing, maintaining, and participating in a System Development Life Cycle (“SDLC”) for all application and web projects. All software developed in-house which runs on production systems must be developed according to the SDLC. At a minimum, this Policy addresses the areas of preliminary analysis or feasibility study; risk identification and mitigation; systems analysis; design specification; development; quality assurance and acceptance testing; implementation; and post-implementation maintenance and review. This methodology ensures that the software will be adequately documented and tested before it is used for sensitive client information. All enterprise-level </w:t>
      </w:r>
      <w:r w:rsidRPr="00812991">
        <w:t>centrally managed</w:t>
      </w:r>
      <w:r w:rsidRPr="00812991">
        <w:t xml:space="preserve"> mission critical applications developed at or for CITE MS must adhere to coding standards and procedures documented CITE MS. </w:t>
      </w:r>
    </w:p>
    <w:p w14:paraId="3C546FB9" w14:textId="0E4ECFA5" w:rsidR="005016EB" w:rsidRDefault="005016EB" w:rsidP="00747FB1"/>
    <w:p w14:paraId="0080B2B4" w14:textId="5342CE68" w:rsidR="005016EB" w:rsidRPr="00747FB1" w:rsidRDefault="005016EB" w:rsidP="00747FB1">
      <w:r w:rsidRPr="005016EB">
        <w:t>The coding standards will reflect the context of the Language and the Clients requirements.</w:t>
      </w:r>
      <w:r>
        <w:t xml:space="preserve"> </w:t>
      </w:r>
      <w:r w:rsidRPr="005016EB">
        <w:t>Coding standards are collections of coding rules, guidelines, and best practices</w:t>
      </w:r>
      <w:r>
        <w:t xml:space="preserve">. The coding standard used for this project is the PEAR code standards. These standards cover PHP coding language and can be found at </w:t>
      </w:r>
      <w:hyperlink r:id="rId11" w:history="1">
        <w:r w:rsidRPr="00E44302">
          <w:rPr>
            <w:rStyle w:val="Hyperlink"/>
          </w:rPr>
          <w:t>https://pear.php.net/manual/en/standards.php</w:t>
        </w:r>
      </w:hyperlink>
      <w:r>
        <w:t xml:space="preserve"> . </w:t>
      </w:r>
    </w:p>
    <w:p w14:paraId="1A7FD2AB" w14:textId="0631CDE5" w:rsidR="00747FB1" w:rsidRDefault="00747FB1" w:rsidP="00747FB1">
      <w:pPr>
        <w:pStyle w:val="Heading1"/>
        <w:numPr>
          <w:ilvl w:val="0"/>
          <w:numId w:val="1"/>
        </w:numPr>
      </w:pPr>
      <w:bookmarkStart w:id="2" w:name="_Toc73369734"/>
      <w:r w:rsidRPr="00747FB1">
        <w:t>CITE Managed Services Quality Assurance</w:t>
      </w:r>
      <w:bookmarkEnd w:id="2"/>
    </w:p>
    <w:p w14:paraId="753CF8BE" w14:textId="77777777" w:rsidR="007E2C24" w:rsidRDefault="005016EB" w:rsidP="007E2C24">
      <w:r>
        <w:t>CITE Managed Services</w:t>
      </w:r>
      <w:r w:rsidRPr="005016EB">
        <w:t xml:space="preserve"> have established processes that evaluate project performance and aim to assure that quality standards are being followed and that the deliverables comply with customer requirements.</w:t>
      </w:r>
      <w:r>
        <w:t xml:space="preserve"> </w:t>
      </w:r>
      <w:r w:rsidRPr="005016EB">
        <w:t xml:space="preserve">CITE Managed Services performs quality assurance throughout the entire software development lifecycle with QA team members being involved at all stages. A Lead QA specialist is assigned at the commencement of each project and is involved into initial business analysis and requirements specification. Such a simultaneous interaction of our development and QA teams provides for a better understanding of the project scope and the client’s business objectives. </w:t>
      </w:r>
    </w:p>
    <w:p w14:paraId="37DCBDC9" w14:textId="77777777" w:rsidR="007E2C24" w:rsidRDefault="007E2C24" w:rsidP="007E2C24"/>
    <w:p w14:paraId="5DA2731C" w14:textId="001E2889" w:rsidR="00747FB1" w:rsidRDefault="00747FB1" w:rsidP="007E2C24">
      <w:pPr>
        <w:pStyle w:val="Heading1"/>
        <w:numPr>
          <w:ilvl w:val="0"/>
          <w:numId w:val="1"/>
        </w:numPr>
      </w:pPr>
      <w:bookmarkStart w:id="3" w:name="_Toc73369735"/>
      <w:r w:rsidRPr="00747FB1">
        <w:lastRenderedPageBreak/>
        <w:t xml:space="preserve">Acme Entertainment Pty Ltd </w:t>
      </w:r>
      <w:r>
        <w:t>D</w:t>
      </w:r>
      <w:r w:rsidRPr="00747FB1">
        <w:t xml:space="preserve">evelopment </w:t>
      </w:r>
      <w:r>
        <w:t>R</w:t>
      </w:r>
      <w:r w:rsidRPr="00747FB1">
        <w:t>equirements</w:t>
      </w:r>
      <w:bookmarkEnd w:id="3"/>
    </w:p>
    <w:p w14:paraId="48C3F575" w14:textId="398873D3" w:rsidR="007E2C24" w:rsidRDefault="007E2C24" w:rsidP="007E2C24">
      <w:r>
        <w:t xml:space="preserve">Acme Entertainment have commissioned a prototype movie </w:t>
      </w:r>
      <w:r>
        <w:t>database;</w:t>
      </w:r>
      <w:r>
        <w:t xml:space="preserve"> </w:t>
      </w:r>
      <w:r>
        <w:t>however,</w:t>
      </w:r>
      <w:r>
        <w:t xml:space="preserve"> they want to review and update this application so it can be used across all the major digital platforms. They require a Multi-Platform Report on the merits of the two</w:t>
      </w:r>
      <w:r>
        <w:t xml:space="preserve"> </w:t>
      </w:r>
      <w:r>
        <w:t xml:space="preserve">design options currently </w:t>
      </w:r>
      <w:r>
        <w:t>used:</w:t>
      </w:r>
      <w:r>
        <w:t xml:space="preserve"> adaptive and responsive.</w:t>
      </w:r>
      <w:r>
        <w:t xml:space="preserve"> </w:t>
      </w:r>
      <w:r>
        <w:t>The development or</w:t>
      </w:r>
      <w:r>
        <w:t xml:space="preserve"> </w:t>
      </w:r>
      <w:r>
        <w:t>migration of the movie database can be hosted on the cloud or suitable local server.</w:t>
      </w:r>
    </w:p>
    <w:p w14:paraId="3BC3F375" w14:textId="77777777" w:rsidR="00747FB1" w:rsidRPr="00E730AE" w:rsidRDefault="00747FB1" w:rsidP="00C019B3">
      <w:pPr>
        <w:spacing w:after="200"/>
        <w:rPr>
          <w:b w:val="0"/>
          <w:bCs/>
          <w:color w:val="auto"/>
        </w:rPr>
      </w:pPr>
    </w:p>
    <w:sectPr w:rsidR="00747FB1" w:rsidRPr="00E730AE" w:rsidSect="00DF027C">
      <w:headerReference w:type="default" r:id="rId12"/>
      <w:footerReference w:type="default" r:id="rId13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E5975" w14:textId="77777777" w:rsidR="00C31D25" w:rsidRDefault="00C31D25">
      <w:r>
        <w:separator/>
      </w:r>
    </w:p>
    <w:p w14:paraId="36AAA55C" w14:textId="77777777" w:rsidR="00C31D25" w:rsidRDefault="00C31D25"/>
  </w:endnote>
  <w:endnote w:type="continuationSeparator" w:id="0">
    <w:p w14:paraId="6BDF3335" w14:textId="77777777" w:rsidR="00C31D25" w:rsidRDefault="00C31D25">
      <w:r>
        <w:continuationSeparator/>
      </w:r>
    </w:p>
    <w:p w14:paraId="6CBC5FA7" w14:textId="77777777" w:rsidR="00C31D25" w:rsidRDefault="00C31D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32EC14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3979541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4D962" w14:textId="77777777" w:rsidR="00C31D25" w:rsidRDefault="00C31D25">
      <w:r>
        <w:separator/>
      </w:r>
    </w:p>
    <w:p w14:paraId="31F4682F" w14:textId="77777777" w:rsidR="00C31D25" w:rsidRDefault="00C31D25"/>
  </w:footnote>
  <w:footnote w:type="continuationSeparator" w:id="0">
    <w:p w14:paraId="237CE662" w14:textId="77777777" w:rsidR="00C31D25" w:rsidRDefault="00C31D25">
      <w:r>
        <w:continuationSeparator/>
      </w:r>
    </w:p>
    <w:p w14:paraId="099F162C" w14:textId="77777777" w:rsidR="00C31D25" w:rsidRDefault="00C31D2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4B117" w14:textId="77777777" w:rsidR="00D077E9" w:rsidRDefault="004D6680" w:rsidP="00D077E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479DD88" wp14:editId="3234957B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5A3C744B" w14:textId="1F5A2F4F" w:rsidR="004D6680" w:rsidRDefault="00747FB1">
                              <w:pPr>
                                <w:spacing w:line="240" w:lineRule="auto"/>
                              </w:pPr>
                              <w:r>
                                <w:t>Analyst Document- Sprint 1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79DD88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7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5A3C744B" w14:textId="1F5A2F4F" w:rsidR="004D6680" w:rsidRDefault="00747FB1">
                        <w:pPr>
                          <w:spacing w:line="240" w:lineRule="auto"/>
                        </w:pPr>
                        <w:r>
                          <w:t>Analyst Document- Sprint 1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65758D1" wp14:editId="7FF70830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D838A99" w14:textId="77777777" w:rsidR="004D6680" w:rsidRDefault="004D6680">
                          <w:pPr>
                            <w:spacing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5758D1" id="Text Box 219" o:spid="_x0000_s1028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7ad6cf [1945]" stroked="f">
              <v:textbox style="mso-fit-shape-to-text:t" inset=",0,,0">
                <w:txbxContent>
                  <w:p w14:paraId="0D838A99" w14:textId="77777777" w:rsidR="004D6680" w:rsidRDefault="004D6680">
                    <w:pPr>
                      <w:spacing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rPr>
                        <w:color w:val="auto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367A7C"/>
    <w:multiLevelType w:val="hybridMultilevel"/>
    <w:tmpl w:val="98C8DAC4"/>
    <w:lvl w:ilvl="0" w:tplc="A47823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FB1"/>
    <w:rsid w:val="0002482E"/>
    <w:rsid w:val="00050324"/>
    <w:rsid w:val="000A0150"/>
    <w:rsid w:val="000B7E8F"/>
    <w:rsid w:val="000E63C9"/>
    <w:rsid w:val="00130E9D"/>
    <w:rsid w:val="00150A6D"/>
    <w:rsid w:val="00185B35"/>
    <w:rsid w:val="001D3CE0"/>
    <w:rsid w:val="001F2BC8"/>
    <w:rsid w:val="001F5F6B"/>
    <w:rsid w:val="00215BAE"/>
    <w:rsid w:val="00243EBC"/>
    <w:rsid w:val="00246A35"/>
    <w:rsid w:val="00284348"/>
    <w:rsid w:val="002F51F5"/>
    <w:rsid w:val="002F6AFB"/>
    <w:rsid w:val="00303381"/>
    <w:rsid w:val="00312137"/>
    <w:rsid w:val="00330359"/>
    <w:rsid w:val="0033762F"/>
    <w:rsid w:val="00366C7E"/>
    <w:rsid w:val="00384EA3"/>
    <w:rsid w:val="0039531F"/>
    <w:rsid w:val="003A39A1"/>
    <w:rsid w:val="003C2191"/>
    <w:rsid w:val="003D3863"/>
    <w:rsid w:val="003E5347"/>
    <w:rsid w:val="004110DE"/>
    <w:rsid w:val="0044085A"/>
    <w:rsid w:val="004B21A5"/>
    <w:rsid w:val="004D6680"/>
    <w:rsid w:val="005016EB"/>
    <w:rsid w:val="005037F0"/>
    <w:rsid w:val="00516A86"/>
    <w:rsid w:val="005275F6"/>
    <w:rsid w:val="00572102"/>
    <w:rsid w:val="005F1BB0"/>
    <w:rsid w:val="00656C4D"/>
    <w:rsid w:val="006E5716"/>
    <w:rsid w:val="007302B3"/>
    <w:rsid w:val="00730733"/>
    <w:rsid w:val="00730E3A"/>
    <w:rsid w:val="00736AAF"/>
    <w:rsid w:val="00747FB1"/>
    <w:rsid w:val="00765B2A"/>
    <w:rsid w:val="00783A34"/>
    <w:rsid w:val="007C6B52"/>
    <w:rsid w:val="007D16C5"/>
    <w:rsid w:val="007E2C24"/>
    <w:rsid w:val="00812991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8489E"/>
    <w:rsid w:val="00AC29F3"/>
    <w:rsid w:val="00B231E5"/>
    <w:rsid w:val="00C019B3"/>
    <w:rsid w:val="00C02B87"/>
    <w:rsid w:val="00C31D25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730AE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1CFEF4"/>
  <w15:docId w15:val="{3BA294E5-4279-4FFB-9578-5F8B936AC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5"/>
    <w:unhideWhenUsed/>
    <w:qFormat/>
    <w:rsid w:val="00C019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character" w:customStyle="1" w:styleId="Heading3Char">
    <w:name w:val="Heading 3 Char"/>
    <w:basedOn w:val="DefaultParagraphFont"/>
    <w:link w:val="Heading3"/>
    <w:uiPriority w:val="5"/>
    <w:rsid w:val="00C019B3"/>
    <w:rPr>
      <w:rFonts w:asciiTheme="majorHAnsi" w:eastAsiaTheme="majorEastAsia" w:hAnsiTheme="majorHAnsi" w:cstheme="majorBidi"/>
      <w:b/>
      <w:color w:val="012639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4D6680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4D668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6680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4D6680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4D6680"/>
    <w:rPr>
      <w:color w:val="3592C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6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ear.php.net/manual/en/standards.php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Tafe\New\Rapid%20App%20Development%20(RAD)\Project\Templates\Test_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ED40AD45F084A538E77BB0BBDE9D8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0294F5-5EF1-4672-B462-3D0188A7CD74}"/>
      </w:docPartPr>
      <w:docPartBody>
        <w:p w:rsidR="00000000" w:rsidRDefault="00BC5818">
          <w:pPr>
            <w:pStyle w:val="AED40AD45F084A538E77BB0BBDE9D822"/>
          </w:pPr>
          <w:r>
            <w:t>COMPANY NAME</w:t>
          </w:r>
        </w:p>
      </w:docPartBody>
    </w:docPart>
    <w:docPart>
      <w:docPartPr>
        <w:name w:val="BB4E761B3CEA4ECDB8282918BE8232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30D3FB-5DB0-47AF-88EF-52710F72064B}"/>
      </w:docPartPr>
      <w:docPartBody>
        <w:p w:rsidR="00000000" w:rsidRDefault="00BC5818">
          <w:pPr>
            <w:pStyle w:val="BB4E761B3CEA4ECDB8282918BE8232E9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818"/>
    <w:rsid w:val="00BC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D40AD45F084A538E77BB0BBDE9D822">
    <w:name w:val="AED40AD45F084A538E77BB0BBDE9D822"/>
  </w:style>
  <w:style w:type="paragraph" w:customStyle="1" w:styleId="BB4E761B3CEA4ECDB8282918BE8232E9">
    <w:name w:val="BB4E761B3CEA4ECDB8282918BE8232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Bayley Wise and Kyle Chamberlain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75633D-051A-49F3-8250-F468781FD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Test_Plan.dotx</Template>
  <TotalTime>36</TotalTime>
  <Pages>4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Plan- Sprint #</vt:lpstr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Analyst Document- Sprint 1</dc:title>
  <dc:creator>Bayley</dc:creator>
  <cp:keywords/>
  <cp:lastModifiedBy>Bayley Wise</cp:lastModifiedBy>
  <cp:revision>1</cp:revision>
  <cp:lastPrinted>2006-08-01T17:47:00Z</cp:lastPrinted>
  <dcterms:created xsi:type="dcterms:W3CDTF">2021-05-31T07:33:00Z</dcterms:created>
  <dcterms:modified xsi:type="dcterms:W3CDTF">2021-05-31T08:09:00Z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