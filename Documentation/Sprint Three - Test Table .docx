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5A455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DC7FA86" wp14:editId="5BE2CE87">
            <wp:simplePos x="0" y="0"/>
            <wp:positionH relativeFrom="page">
              <wp:align>right</wp:align>
            </wp:positionH>
            <wp:positionV relativeFrom="page">
              <wp:posOffset>-9525</wp:posOffset>
            </wp:positionV>
            <wp:extent cx="7781925" cy="6684010"/>
            <wp:effectExtent l="0" t="0" r="9525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16D94F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46E44F1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1A07CE" wp14:editId="2CAA3FDB">
                      <wp:extent cx="3528695" cy="142875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428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7EE58" w14:textId="1226615A" w:rsidR="00D077E9" w:rsidRPr="00D86945" w:rsidRDefault="00C019B3" w:rsidP="00D077E9">
                                  <w:pPr>
                                    <w:pStyle w:val="Title"/>
                                  </w:pPr>
                                  <w:r>
                                    <w:t xml:space="preserve">Test </w:t>
                                  </w:r>
                                  <w:r w:rsidR="00F65B9A">
                                    <w:t>Case</w:t>
                                  </w:r>
                                </w:p>
                                <w:p w14:paraId="27CF528E" w14:textId="37C75872" w:rsidR="00D077E9" w:rsidRPr="00D86945" w:rsidRDefault="00C019B3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 xml:space="preserve">Sprint </w:t>
                                  </w:r>
                                  <w:r w:rsidR="001E1427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1A07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" filled="f" stroked="f" strokeweight=".5pt">
                      <v:textbox>
                        <w:txbxContent>
                          <w:p w14:paraId="0687EE58" w14:textId="1226615A" w:rsidR="00D077E9" w:rsidRPr="00D86945" w:rsidRDefault="00C019B3" w:rsidP="00D077E9">
                            <w:pPr>
                              <w:pStyle w:val="Title"/>
                            </w:pPr>
                            <w:r>
                              <w:t xml:space="preserve">Test </w:t>
                            </w:r>
                            <w:r w:rsidR="00F65B9A">
                              <w:t>Case</w:t>
                            </w:r>
                          </w:p>
                          <w:p w14:paraId="27CF528E" w14:textId="37C75872" w:rsidR="00D077E9" w:rsidRPr="00D86945" w:rsidRDefault="00C019B3" w:rsidP="00D077E9">
                            <w:pPr>
                              <w:pStyle w:val="Title"/>
                              <w:spacing w:after="0"/>
                            </w:pPr>
                            <w:r>
                              <w:t xml:space="preserve">Sprint </w:t>
                            </w:r>
                            <w:r w:rsidR="001E1427"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557B954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A607C1E" wp14:editId="0286504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338EC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7A7FA44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F7E20D" w14:textId="77777777" w:rsidR="00D077E9" w:rsidRDefault="004D6680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5C2BBA3" wp14:editId="4AA5421F">
                      <wp:simplePos x="0" y="0"/>
                      <wp:positionH relativeFrom="column">
                        <wp:posOffset>-157480</wp:posOffset>
                      </wp:positionH>
                      <wp:positionV relativeFrom="page">
                        <wp:posOffset>-1884045</wp:posOffset>
                      </wp:positionV>
                      <wp:extent cx="3938905" cy="8267700"/>
                      <wp:effectExtent l="0" t="0" r="4445" b="0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0D8F7B" id="Rectangle 3" o:spid="_x0000_s1026" alt="white rectangle for text on cover" style="position:absolute;margin-left:-12.4pt;margin-top:-148.35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68AC59D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238F1F9" w14:textId="037C4AFA" w:rsidR="00D077E9" w:rsidRDefault="001E1427" w:rsidP="00D077E9">
            <w:r>
              <w:t>11</w:t>
            </w:r>
            <w:r w:rsidR="00F65B9A">
              <w:t>/06/21 - 1</w:t>
            </w:r>
            <w:r>
              <w:t>8</w:t>
            </w:r>
            <w:r w:rsidR="00F65B9A">
              <w:t>/06/21</w:t>
            </w:r>
          </w:p>
          <w:p w14:paraId="4DA7AD2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0E66B04" wp14:editId="62A4446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F4F7EB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4ABA1B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768BC4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80CE4B6" w14:textId="77777777" w:rsidR="00D077E9" w:rsidRDefault="00B526D2" w:rsidP="00D077E9">
            <w:sdt>
              <w:sdtPr>
                <w:id w:val="-1740469667"/>
                <w:placeholder>
                  <w:docPart w:val="B14469D9A7D740459B897B8C32BB195B"/>
                </w:placeholder>
                <w15:appearance w15:val="hidden"/>
              </w:sdtPr>
              <w:sdtEndPr/>
              <w:sdtContent>
                <w:r w:rsidR="00C019B3">
                  <w:t xml:space="preserve">ICED COFFEE </w:t>
                </w:r>
              </w:sdtContent>
            </w:sdt>
          </w:p>
          <w:p w14:paraId="31AEF4EE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AAACF9390ABB417CB52CCA52AC320CC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C019B3">
                  <w:t>Bayley Wise and Kyle Chamberlain</w:t>
                </w:r>
              </w:sdtContent>
            </w:sdt>
          </w:p>
          <w:p w14:paraId="1FF72DFF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bookmarkStart w:id="0" w:name="_Toc74912644"/>
    <w:p w14:paraId="36FE7A06" w14:textId="77777777" w:rsidR="004D6680" w:rsidRDefault="00C019B3" w:rsidP="00C019B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E210D8" wp14:editId="45AD02FD">
                <wp:simplePos x="0" y="0"/>
                <wp:positionH relativeFrom="page">
                  <wp:align>right</wp:align>
                </wp:positionH>
                <wp:positionV relativeFrom="page">
                  <wp:posOffset>6667500</wp:posOffset>
                </wp:positionV>
                <wp:extent cx="779145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C26C3" id="Rectangle 2" o:spid="_x0000_s1026" alt="colored rectangle" style="position:absolute;margin-left:562.3pt;margin-top:525pt;width:613.5pt;height:265.7pt;z-index:-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" fillcolor="#34aba2 [3206]" stroked="f" strokeweight="2pt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58798E" wp14:editId="723C07A9">
            <wp:simplePos x="0" y="0"/>
            <wp:positionH relativeFrom="margin">
              <wp:align>right</wp:align>
            </wp:positionH>
            <wp:positionV relativeFrom="paragraph">
              <wp:posOffset>6233160</wp:posOffset>
            </wp:positionV>
            <wp:extent cx="1657350" cy="1657350"/>
            <wp:effectExtent l="0" t="0" r="0" b="0"/>
            <wp:wrapSquare wrapText="bothSides"/>
            <wp:docPr id="9" name="Picture 9" descr="2,759 Iced coffee Vectors, Royalty-free Vector Iced coffee Images | 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,759 Iced coffee Vectors, Royalty-free Vector Iced coffee Images |  Depositphotos®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077E9">
        <w:br w:type="page"/>
      </w:r>
    </w:p>
    <w:p w14:paraId="5B9BFC83" w14:textId="7777777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13193869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A33209C" w14:textId="77777777" w:rsidR="004D6680" w:rsidRPr="00303381" w:rsidRDefault="004D6680">
          <w:pPr>
            <w:pStyle w:val="TOCHeading"/>
            <w:rPr>
              <w:color w:val="auto"/>
            </w:rPr>
          </w:pPr>
          <w:r w:rsidRPr="00303381">
            <w:rPr>
              <w:color w:val="auto"/>
            </w:rPr>
            <w:t>Contents</w:t>
          </w:r>
        </w:p>
        <w:p w14:paraId="3ACBEB1E" w14:textId="2823EC25" w:rsidR="00B526D2" w:rsidRDefault="004D6680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r w:rsidRPr="00303381">
            <w:rPr>
              <w:color w:val="auto"/>
            </w:rPr>
            <w:fldChar w:fldCharType="begin"/>
          </w:r>
          <w:r w:rsidRPr="00303381">
            <w:rPr>
              <w:color w:val="auto"/>
            </w:rPr>
            <w:instrText xml:space="preserve"> TOC \o "1-3" \h \z \u </w:instrText>
          </w:r>
          <w:r w:rsidRPr="00303381">
            <w:rPr>
              <w:color w:val="auto"/>
            </w:rPr>
            <w:fldChar w:fldCharType="separate"/>
          </w:r>
          <w:hyperlink w:anchor="_Toc74912644" w:history="1">
            <w:r w:rsidR="00B526D2">
              <w:rPr>
                <w:noProof/>
                <w:webHidden/>
              </w:rPr>
              <w:tab/>
            </w:r>
            <w:r w:rsidR="00B526D2">
              <w:rPr>
                <w:noProof/>
                <w:webHidden/>
              </w:rPr>
              <w:fldChar w:fldCharType="begin"/>
            </w:r>
            <w:r w:rsidR="00B526D2">
              <w:rPr>
                <w:noProof/>
                <w:webHidden/>
              </w:rPr>
              <w:instrText xml:space="preserve"> PAGEREF _Toc74912644 \h </w:instrText>
            </w:r>
            <w:r w:rsidR="00B526D2">
              <w:rPr>
                <w:noProof/>
                <w:webHidden/>
              </w:rPr>
            </w:r>
            <w:r w:rsidR="00B526D2">
              <w:rPr>
                <w:noProof/>
                <w:webHidden/>
              </w:rPr>
              <w:fldChar w:fldCharType="separate"/>
            </w:r>
            <w:r w:rsidR="00B526D2">
              <w:rPr>
                <w:noProof/>
                <w:webHidden/>
              </w:rPr>
              <w:t>1</w:t>
            </w:r>
            <w:r w:rsidR="00B526D2">
              <w:rPr>
                <w:noProof/>
                <w:webHidden/>
              </w:rPr>
              <w:fldChar w:fldCharType="end"/>
            </w:r>
          </w:hyperlink>
        </w:p>
        <w:p w14:paraId="3C07C334" w14:textId="2DEC2138" w:rsidR="00B526D2" w:rsidRDefault="00B526D2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hyperlink w:anchor="_Toc74912645" w:history="1">
            <w:r w:rsidRPr="00316A58">
              <w:rPr>
                <w:rStyle w:val="Hyperlink"/>
                <w:noProof/>
              </w:rPr>
              <w:t>Rate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86B8C" w14:textId="21CBEDC9" w:rsidR="00B526D2" w:rsidRDefault="00B526D2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en-AU"/>
            </w:rPr>
          </w:pPr>
          <w:hyperlink w:anchor="_Toc74912646" w:history="1">
            <w:r w:rsidRPr="00316A58">
              <w:rPr>
                <w:rStyle w:val="Hyperlink"/>
                <w:noProof/>
              </w:rPr>
              <w:t>Admin Log-in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537F" w14:textId="59A2A28A" w:rsidR="004D6680" w:rsidRDefault="004D6680">
          <w:r w:rsidRPr="00303381">
            <w:rPr>
              <w:bCs/>
              <w:noProof/>
              <w:color w:val="auto"/>
            </w:rPr>
            <w:fldChar w:fldCharType="end"/>
          </w:r>
        </w:p>
      </w:sdtContent>
    </w:sdt>
    <w:p w14:paraId="3698EB61" w14:textId="7777777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238AC394" w14:textId="7D1491A7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19249FB8" w14:textId="2D1006A0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5ADAE51E" w14:textId="1A948432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4EA032E7" w14:textId="72CD9F5B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55676549" w14:textId="7AA58BD7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3BF2ADA5" w14:textId="67FC5434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563730BF" w14:textId="77777777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1D7DC85A" w14:textId="63B5DF53" w:rsidR="004D6680" w:rsidRDefault="004D66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53455BD4" w14:textId="1B8FCA2C" w:rsidR="00F65B9A" w:rsidRDefault="00F65B9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64BB600" w14:textId="77777777" w:rsidR="005C1B48" w:rsidRDefault="005C1B48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60525A31" w14:textId="21A02445" w:rsidR="00F65B9A" w:rsidRPr="00F65B9A" w:rsidRDefault="00E361BA" w:rsidP="00F65B9A">
      <w:pPr>
        <w:pStyle w:val="Heading1"/>
      </w:pPr>
      <w:bookmarkStart w:id="1" w:name="_Toc74295042"/>
      <w:bookmarkStart w:id="2" w:name="_Toc74912645"/>
      <w:r>
        <w:lastRenderedPageBreak/>
        <w:t>Rate</w:t>
      </w:r>
      <w:r w:rsidR="00F65B9A" w:rsidRPr="00F65B9A">
        <w:t xml:space="preserve"> Movies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2832"/>
        <w:gridCol w:w="2977"/>
        <w:gridCol w:w="2358"/>
      </w:tblGrid>
      <w:tr w:rsidR="00F65B9A" w14:paraId="434FA097" w14:textId="77777777" w:rsidTr="00E361BA">
        <w:tc>
          <w:tcPr>
            <w:tcW w:w="849" w:type="dxa"/>
            <w:shd w:val="clear" w:color="auto" w:fill="AEAAAA" w:themeFill="background2" w:themeFillShade="BF"/>
          </w:tcPr>
          <w:p w14:paraId="525B013D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Test #</w:t>
            </w:r>
          </w:p>
        </w:tc>
        <w:tc>
          <w:tcPr>
            <w:tcW w:w="2832" w:type="dxa"/>
            <w:shd w:val="clear" w:color="auto" w:fill="AEAAAA" w:themeFill="background2" w:themeFillShade="BF"/>
          </w:tcPr>
          <w:p w14:paraId="084B602C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Input</w:t>
            </w:r>
          </w:p>
        </w:tc>
        <w:tc>
          <w:tcPr>
            <w:tcW w:w="2977" w:type="dxa"/>
            <w:shd w:val="clear" w:color="auto" w:fill="AEAAAA" w:themeFill="background2" w:themeFillShade="BF"/>
          </w:tcPr>
          <w:p w14:paraId="4EB537BF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Expectations</w:t>
            </w:r>
          </w:p>
        </w:tc>
        <w:tc>
          <w:tcPr>
            <w:tcW w:w="2358" w:type="dxa"/>
            <w:shd w:val="clear" w:color="auto" w:fill="AEAAAA" w:themeFill="background2" w:themeFillShade="BF"/>
          </w:tcPr>
          <w:p w14:paraId="19288A55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Results</w:t>
            </w:r>
          </w:p>
        </w:tc>
      </w:tr>
      <w:tr w:rsidR="00F65B9A" w14:paraId="622B051C" w14:textId="77777777" w:rsidTr="00E361BA">
        <w:tc>
          <w:tcPr>
            <w:tcW w:w="849" w:type="dxa"/>
            <w:shd w:val="clear" w:color="auto" w:fill="AED3EB" w:themeFill="accent2" w:themeFillTint="66"/>
          </w:tcPr>
          <w:p w14:paraId="60D0A628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2832" w:type="dxa"/>
            <w:shd w:val="clear" w:color="auto" w:fill="AED3EB" w:themeFill="accent2" w:themeFillTint="66"/>
          </w:tcPr>
          <w:p w14:paraId="6E40EF79" w14:textId="2801DBFC" w:rsidR="00F65B9A" w:rsidRDefault="00E361BA" w:rsidP="007C762D">
            <w:r>
              <w:rPr>
                <w:bCs/>
              </w:rPr>
              <w:t>Rate movie</w:t>
            </w:r>
          </w:p>
        </w:tc>
        <w:tc>
          <w:tcPr>
            <w:tcW w:w="2977" w:type="dxa"/>
            <w:shd w:val="clear" w:color="auto" w:fill="AED3EB" w:themeFill="accent2" w:themeFillTint="66"/>
          </w:tcPr>
          <w:p w14:paraId="4C2FE07B" w14:textId="531501B4" w:rsidR="00F65B9A" w:rsidRDefault="00E361BA" w:rsidP="007C762D">
            <w:r>
              <w:t>Movie rating is added to database</w:t>
            </w:r>
          </w:p>
        </w:tc>
        <w:tc>
          <w:tcPr>
            <w:tcW w:w="2358" w:type="dxa"/>
            <w:shd w:val="clear" w:color="auto" w:fill="AED3EB" w:themeFill="accent2" w:themeFillTint="66"/>
          </w:tcPr>
          <w:p w14:paraId="2ECA448B" w14:textId="77777777" w:rsidR="00E820A1" w:rsidRDefault="00E820A1" w:rsidP="007C762D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  <w:p w14:paraId="63C39B55" w14:textId="368BDDD7" w:rsidR="00F65B9A" w:rsidRDefault="001E1427" w:rsidP="007C762D">
            <w:r>
              <w:t>Figures 1 and 2</w:t>
            </w:r>
          </w:p>
        </w:tc>
      </w:tr>
      <w:tr w:rsidR="00F65B9A" w14:paraId="61DC9A6E" w14:textId="77777777" w:rsidTr="00E361BA">
        <w:tc>
          <w:tcPr>
            <w:tcW w:w="849" w:type="dxa"/>
            <w:shd w:val="clear" w:color="auto" w:fill="AED3EB" w:themeFill="accent2" w:themeFillTint="66"/>
          </w:tcPr>
          <w:p w14:paraId="276FFF54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2</w:t>
            </w:r>
          </w:p>
        </w:tc>
        <w:tc>
          <w:tcPr>
            <w:tcW w:w="2832" w:type="dxa"/>
            <w:shd w:val="clear" w:color="auto" w:fill="AED3EB" w:themeFill="accent2" w:themeFillTint="66"/>
          </w:tcPr>
          <w:p w14:paraId="1A354226" w14:textId="5AC84A1F" w:rsidR="00F65B9A" w:rsidRDefault="00E361BA" w:rsidP="007C762D">
            <w:r>
              <w:rPr>
                <w:bCs/>
              </w:rPr>
              <w:t>Rate same movie</w:t>
            </w:r>
          </w:p>
        </w:tc>
        <w:tc>
          <w:tcPr>
            <w:tcW w:w="2977" w:type="dxa"/>
            <w:shd w:val="clear" w:color="auto" w:fill="AED3EB" w:themeFill="accent2" w:themeFillTint="66"/>
          </w:tcPr>
          <w:p w14:paraId="083777F0" w14:textId="235354FD" w:rsidR="00F65B9A" w:rsidRDefault="00E361BA" w:rsidP="007C762D">
            <w:r>
              <w:t>Average is changed.</w:t>
            </w:r>
          </w:p>
        </w:tc>
        <w:tc>
          <w:tcPr>
            <w:tcW w:w="2358" w:type="dxa"/>
            <w:shd w:val="clear" w:color="auto" w:fill="AED3EB" w:themeFill="accent2" w:themeFillTint="66"/>
          </w:tcPr>
          <w:p w14:paraId="078460F1" w14:textId="77777777" w:rsidR="00E820A1" w:rsidRDefault="00E820A1" w:rsidP="00E820A1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  <w:p w14:paraId="5300D447" w14:textId="25771E9F" w:rsidR="00F65B9A" w:rsidRDefault="001E1427" w:rsidP="007C762D">
            <w:r>
              <w:t>Figures 3 and 4</w:t>
            </w:r>
          </w:p>
        </w:tc>
      </w:tr>
      <w:tr w:rsidR="00F65B9A" w14:paraId="3D28F1C2" w14:textId="77777777" w:rsidTr="00E361BA">
        <w:tc>
          <w:tcPr>
            <w:tcW w:w="849" w:type="dxa"/>
            <w:shd w:val="clear" w:color="auto" w:fill="AED3EB" w:themeFill="accent2" w:themeFillTint="66"/>
          </w:tcPr>
          <w:p w14:paraId="671D6AB7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2832" w:type="dxa"/>
            <w:shd w:val="clear" w:color="auto" w:fill="AED3EB" w:themeFill="accent2" w:themeFillTint="66"/>
          </w:tcPr>
          <w:p w14:paraId="400A51E2" w14:textId="58871682" w:rsidR="00F65B9A" w:rsidRDefault="00B927C6" w:rsidP="007C762D">
            <w:r>
              <w:rPr>
                <w:bCs/>
              </w:rPr>
              <w:t xml:space="preserve">Rating top 10 </w:t>
            </w:r>
          </w:p>
        </w:tc>
        <w:tc>
          <w:tcPr>
            <w:tcW w:w="2977" w:type="dxa"/>
            <w:shd w:val="clear" w:color="auto" w:fill="AED3EB" w:themeFill="accent2" w:themeFillTint="66"/>
          </w:tcPr>
          <w:p w14:paraId="66F42E14" w14:textId="798B3507" w:rsidR="00F65B9A" w:rsidRDefault="00B927C6" w:rsidP="007C762D">
            <w:r>
              <w:rPr>
                <w:bCs/>
              </w:rPr>
              <w:t>Rating top 10 table displays</w:t>
            </w:r>
            <w:r w:rsidR="00DB1A23">
              <w:rPr>
                <w:bCs/>
              </w:rPr>
              <w:t>.</w:t>
            </w:r>
          </w:p>
        </w:tc>
        <w:tc>
          <w:tcPr>
            <w:tcW w:w="2358" w:type="dxa"/>
            <w:shd w:val="clear" w:color="auto" w:fill="AED3EB" w:themeFill="accent2" w:themeFillTint="66"/>
          </w:tcPr>
          <w:p w14:paraId="7C87BA04" w14:textId="77777777" w:rsidR="00E820A1" w:rsidRDefault="00E820A1" w:rsidP="00E820A1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  <w:p w14:paraId="4098B372" w14:textId="48BD3DD9" w:rsidR="00F65B9A" w:rsidRDefault="001E1427" w:rsidP="007C762D">
            <w:r>
              <w:t>Figure 5</w:t>
            </w:r>
          </w:p>
        </w:tc>
      </w:tr>
      <w:tr w:rsidR="00F65B9A" w14:paraId="16F75317" w14:textId="77777777" w:rsidTr="00E361BA">
        <w:tc>
          <w:tcPr>
            <w:tcW w:w="849" w:type="dxa"/>
            <w:shd w:val="clear" w:color="auto" w:fill="AED3EB" w:themeFill="accent2" w:themeFillTint="66"/>
          </w:tcPr>
          <w:p w14:paraId="66CF750B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2832" w:type="dxa"/>
            <w:shd w:val="clear" w:color="auto" w:fill="AED3EB" w:themeFill="accent2" w:themeFillTint="66"/>
          </w:tcPr>
          <w:p w14:paraId="7A55FCCA" w14:textId="05FE79CE" w:rsidR="00F65B9A" w:rsidRDefault="006D0014" w:rsidP="007C762D">
            <w:r>
              <w:rPr>
                <w:bCs/>
              </w:rPr>
              <w:t>Select different date</w:t>
            </w:r>
          </w:p>
        </w:tc>
        <w:tc>
          <w:tcPr>
            <w:tcW w:w="2977" w:type="dxa"/>
            <w:shd w:val="clear" w:color="auto" w:fill="AED3EB" w:themeFill="accent2" w:themeFillTint="66"/>
          </w:tcPr>
          <w:p w14:paraId="4FCFDB7A" w14:textId="62AF48DD" w:rsidR="00F65B9A" w:rsidRDefault="006D0014" w:rsidP="007C762D">
            <w:r>
              <w:t>Different table displays</w:t>
            </w:r>
            <w:r w:rsidR="00DB1A23">
              <w:t>.</w:t>
            </w:r>
          </w:p>
        </w:tc>
        <w:tc>
          <w:tcPr>
            <w:tcW w:w="2358" w:type="dxa"/>
            <w:shd w:val="clear" w:color="auto" w:fill="AED3EB" w:themeFill="accent2" w:themeFillTint="66"/>
          </w:tcPr>
          <w:p w14:paraId="7DF81BB1" w14:textId="77777777" w:rsidR="00E820A1" w:rsidRDefault="00E820A1" w:rsidP="00E820A1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  <w:p w14:paraId="7423A82A" w14:textId="06C1FFB8" w:rsidR="00F65B9A" w:rsidRDefault="001E1427" w:rsidP="007C762D">
            <w:r>
              <w:t>Figure 6</w:t>
            </w:r>
          </w:p>
        </w:tc>
      </w:tr>
      <w:tr w:rsidR="00F65B9A" w14:paraId="7BC926C9" w14:textId="77777777" w:rsidTr="00E361BA">
        <w:tc>
          <w:tcPr>
            <w:tcW w:w="849" w:type="dxa"/>
            <w:shd w:val="clear" w:color="auto" w:fill="AED3EB" w:themeFill="accent2" w:themeFillTint="66"/>
          </w:tcPr>
          <w:p w14:paraId="293B4856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</w:p>
        </w:tc>
        <w:tc>
          <w:tcPr>
            <w:tcW w:w="2832" w:type="dxa"/>
            <w:shd w:val="clear" w:color="auto" w:fill="AED3EB" w:themeFill="accent2" w:themeFillTint="66"/>
          </w:tcPr>
          <w:p w14:paraId="15154175" w14:textId="5C437ECE" w:rsidR="00F65B9A" w:rsidRPr="00F97252" w:rsidRDefault="00DD45C4" w:rsidP="007C762D">
            <w:pPr>
              <w:rPr>
                <w:b w:val="0"/>
                <w:bCs/>
              </w:rPr>
            </w:pPr>
            <w:r>
              <w:rPr>
                <w:bCs/>
              </w:rPr>
              <w:t>New top 10</w:t>
            </w:r>
          </w:p>
        </w:tc>
        <w:tc>
          <w:tcPr>
            <w:tcW w:w="2977" w:type="dxa"/>
            <w:shd w:val="clear" w:color="auto" w:fill="AED3EB" w:themeFill="accent2" w:themeFillTint="66"/>
          </w:tcPr>
          <w:p w14:paraId="6B7CD3CF" w14:textId="379E1169" w:rsidR="00F65B9A" w:rsidRDefault="00DD45C4" w:rsidP="007C762D">
            <w:r>
              <w:t xml:space="preserve">New top 10 is added to </w:t>
            </w:r>
            <w:r w:rsidR="005C1B48">
              <w:t>database if its different to the previous one.</w:t>
            </w:r>
          </w:p>
        </w:tc>
        <w:tc>
          <w:tcPr>
            <w:tcW w:w="2358" w:type="dxa"/>
            <w:shd w:val="clear" w:color="auto" w:fill="AED3EB" w:themeFill="accent2" w:themeFillTint="66"/>
          </w:tcPr>
          <w:p w14:paraId="324B5967" w14:textId="77777777" w:rsidR="00E820A1" w:rsidRDefault="00E820A1" w:rsidP="00E820A1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  <w:p w14:paraId="2ED6A6C9" w14:textId="5AC067D0" w:rsidR="00F65B9A" w:rsidRDefault="00E820A1" w:rsidP="007C762D">
            <w:r>
              <w:t xml:space="preserve">Figures </w:t>
            </w:r>
            <w:r w:rsidR="001D555F">
              <w:t>6</w:t>
            </w:r>
            <w:r>
              <w:t xml:space="preserve"> and </w:t>
            </w:r>
            <w:r w:rsidR="001D555F">
              <w:t>7</w:t>
            </w:r>
          </w:p>
        </w:tc>
      </w:tr>
    </w:tbl>
    <w:p w14:paraId="6EE1EEF1" w14:textId="43C9AAD8" w:rsidR="00F65B9A" w:rsidRDefault="00F65B9A" w:rsidP="00F65B9A"/>
    <w:p w14:paraId="21AF1C2F" w14:textId="77777777" w:rsidR="00624E99" w:rsidRDefault="00624E99" w:rsidP="00624E99">
      <w:pPr>
        <w:keepNext/>
      </w:pPr>
      <w:r>
        <w:rPr>
          <w:noProof/>
        </w:rPr>
        <w:drawing>
          <wp:inline distT="0" distB="0" distL="0" distR="0" wp14:anchorId="6F63770D" wp14:editId="05ACA83D">
            <wp:extent cx="6309360" cy="836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F5BD" w14:textId="4F409EE7" w:rsidR="00E419DF" w:rsidRDefault="00624E99" w:rsidP="00624E99">
      <w:pPr>
        <w:pStyle w:val="Caption"/>
      </w:pPr>
      <w:r>
        <w:t xml:space="preserve">Figure </w:t>
      </w:r>
      <w:fldSimple w:instr=" SEQ Figure \* ARABIC ">
        <w:r w:rsidR="005B595C">
          <w:rPr>
            <w:noProof/>
          </w:rPr>
          <w:t>1</w:t>
        </w:r>
      </w:fldSimple>
    </w:p>
    <w:p w14:paraId="00FF000E" w14:textId="77777777" w:rsidR="00E93B58" w:rsidRDefault="00E93B58" w:rsidP="00E93B58">
      <w:pPr>
        <w:keepNext/>
      </w:pPr>
      <w:r>
        <w:rPr>
          <w:noProof/>
        </w:rPr>
        <w:drawing>
          <wp:inline distT="0" distB="0" distL="0" distR="0" wp14:anchorId="4CD2CE2F" wp14:editId="04421777">
            <wp:extent cx="6309360" cy="132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9A26" w14:textId="76049D1B" w:rsidR="00624E99" w:rsidRDefault="00E93B58" w:rsidP="00E93B58">
      <w:pPr>
        <w:pStyle w:val="Caption"/>
      </w:pPr>
      <w:r>
        <w:t xml:space="preserve">Figure </w:t>
      </w:r>
      <w:fldSimple w:instr=" SEQ Figure \* ARABIC ">
        <w:r w:rsidR="005B595C">
          <w:rPr>
            <w:noProof/>
          </w:rPr>
          <w:t>2</w:t>
        </w:r>
      </w:fldSimple>
    </w:p>
    <w:p w14:paraId="46FD3DFB" w14:textId="77777777" w:rsidR="005F6E0E" w:rsidRDefault="005F6E0E" w:rsidP="005F6E0E">
      <w:pPr>
        <w:keepNext/>
      </w:pPr>
      <w:r>
        <w:rPr>
          <w:noProof/>
        </w:rPr>
        <w:drawing>
          <wp:inline distT="0" distB="0" distL="0" distR="0" wp14:anchorId="5791C657" wp14:editId="42EEB945">
            <wp:extent cx="6309360" cy="794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A169" w14:textId="625C1D97" w:rsidR="00E93B58" w:rsidRDefault="005F6E0E" w:rsidP="005F6E0E">
      <w:pPr>
        <w:pStyle w:val="Caption"/>
      </w:pPr>
      <w:r>
        <w:t xml:space="preserve">Figure </w:t>
      </w:r>
      <w:fldSimple w:instr=" SEQ Figure \* ARABIC ">
        <w:r w:rsidR="005B595C">
          <w:rPr>
            <w:noProof/>
          </w:rPr>
          <w:t>3</w:t>
        </w:r>
      </w:fldSimple>
    </w:p>
    <w:p w14:paraId="09A0A8F3" w14:textId="77777777" w:rsidR="007A25D8" w:rsidRDefault="007A25D8" w:rsidP="007A25D8">
      <w:pPr>
        <w:keepNext/>
      </w:pPr>
      <w:r>
        <w:rPr>
          <w:noProof/>
        </w:rPr>
        <w:drawing>
          <wp:inline distT="0" distB="0" distL="0" distR="0" wp14:anchorId="5D18921B" wp14:editId="467AAA0B">
            <wp:extent cx="6309360" cy="260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36A9" w14:textId="47EC888C" w:rsidR="005F6E0E" w:rsidRDefault="007A25D8" w:rsidP="007A25D8">
      <w:pPr>
        <w:pStyle w:val="Caption"/>
      </w:pPr>
      <w:r>
        <w:t xml:space="preserve">Figure </w:t>
      </w:r>
      <w:fldSimple w:instr=" SEQ Figure \* ARABIC ">
        <w:r w:rsidR="005B595C">
          <w:rPr>
            <w:noProof/>
          </w:rPr>
          <w:t>4</w:t>
        </w:r>
      </w:fldSimple>
    </w:p>
    <w:p w14:paraId="7A4F0D15" w14:textId="77777777" w:rsidR="003E791A" w:rsidRDefault="003E791A" w:rsidP="003E791A">
      <w:pPr>
        <w:keepNext/>
      </w:pPr>
      <w:r>
        <w:rPr>
          <w:noProof/>
        </w:rPr>
        <w:lastRenderedPageBreak/>
        <w:drawing>
          <wp:inline distT="0" distB="0" distL="0" distR="0" wp14:anchorId="71DA7B6A" wp14:editId="0D10D43F">
            <wp:extent cx="6309360" cy="3063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5206" w14:textId="272BD81D" w:rsidR="007A25D8" w:rsidRDefault="003E791A" w:rsidP="003E791A">
      <w:pPr>
        <w:pStyle w:val="Caption"/>
      </w:pPr>
      <w:r>
        <w:t xml:space="preserve">Figure </w:t>
      </w:r>
      <w:fldSimple w:instr=" SEQ Figure \* ARABIC ">
        <w:r w:rsidR="005B595C">
          <w:rPr>
            <w:noProof/>
          </w:rPr>
          <w:t>5</w:t>
        </w:r>
      </w:fldSimple>
    </w:p>
    <w:p w14:paraId="423654BA" w14:textId="77777777" w:rsidR="001D555F" w:rsidRDefault="001D555F" w:rsidP="001D555F">
      <w:pPr>
        <w:keepNext/>
      </w:pPr>
      <w:r>
        <w:rPr>
          <w:noProof/>
        </w:rPr>
        <w:drawing>
          <wp:inline distT="0" distB="0" distL="0" distR="0" wp14:anchorId="2FA7882D" wp14:editId="0C04E1DF">
            <wp:extent cx="6309360" cy="27482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8F77" w14:textId="76603163" w:rsidR="003E791A" w:rsidRDefault="001D555F" w:rsidP="001D555F">
      <w:pPr>
        <w:pStyle w:val="Caption"/>
      </w:pPr>
      <w:r>
        <w:t xml:space="preserve">Figure </w:t>
      </w:r>
      <w:fldSimple w:instr=" SEQ Figure \* ARABIC ">
        <w:r w:rsidR="005B595C">
          <w:rPr>
            <w:noProof/>
          </w:rPr>
          <w:t>6</w:t>
        </w:r>
      </w:fldSimple>
    </w:p>
    <w:p w14:paraId="200CDE72" w14:textId="77777777" w:rsidR="0055271C" w:rsidRDefault="0055271C" w:rsidP="0055271C">
      <w:pPr>
        <w:keepNext/>
      </w:pPr>
      <w:r>
        <w:rPr>
          <w:noProof/>
        </w:rPr>
        <w:drawing>
          <wp:inline distT="0" distB="0" distL="0" distR="0" wp14:anchorId="218DF2D8" wp14:editId="5DAA1F29">
            <wp:extent cx="5381625" cy="31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C4B2" w14:textId="0B94C4DB" w:rsidR="0055271C" w:rsidRPr="0055271C" w:rsidRDefault="0055271C" w:rsidP="005B595C">
      <w:pPr>
        <w:pStyle w:val="Caption"/>
      </w:pPr>
      <w:r>
        <w:t xml:space="preserve">Figure </w:t>
      </w:r>
      <w:fldSimple w:instr=" SEQ Figure \* ARABIC ">
        <w:r w:rsidR="005B595C">
          <w:rPr>
            <w:noProof/>
          </w:rPr>
          <w:t>7</w:t>
        </w:r>
      </w:fldSimple>
    </w:p>
    <w:p w14:paraId="49EF502F" w14:textId="77777777" w:rsidR="00F65B9A" w:rsidRPr="00F65B9A" w:rsidRDefault="00F65B9A" w:rsidP="00F65B9A">
      <w:pPr>
        <w:pStyle w:val="Heading1"/>
      </w:pPr>
      <w:bookmarkStart w:id="3" w:name="_Toc74295045"/>
      <w:bookmarkStart w:id="4" w:name="_Toc74912646"/>
      <w:r w:rsidRPr="00F65B9A">
        <w:t>Admin Log-in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2036"/>
        <w:gridCol w:w="1704"/>
        <w:gridCol w:w="5481"/>
      </w:tblGrid>
      <w:tr w:rsidR="00F65B9A" w:rsidRPr="00F97252" w14:paraId="70242662" w14:textId="77777777" w:rsidTr="007C762D">
        <w:tc>
          <w:tcPr>
            <w:tcW w:w="613" w:type="dxa"/>
            <w:shd w:val="clear" w:color="auto" w:fill="AEAAAA" w:themeFill="background2" w:themeFillShade="BF"/>
          </w:tcPr>
          <w:p w14:paraId="7CE3E9E5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Test #</w:t>
            </w:r>
          </w:p>
        </w:tc>
        <w:tc>
          <w:tcPr>
            <w:tcW w:w="2923" w:type="dxa"/>
            <w:shd w:val="clear" w:color="auto" w:fill="AEAAAA" w:themeFill="background2" w:themeFillShade="BF"/>
          </w:tcPr>
          <w:p w14:paraId="4E90F9B1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Input</w:t>
            </w:r>
          </w:p>
        </w:tc>
        <w:tc>
          <w:tcPr>
            <w:tcW w:w="1415" w:type="dxa"/>
            <w:shd w:val="clear" w:color="auto" w:fill="AEAAAA" w:themeFill="background2" w:themeFillShade="BF"/>
          </w:tcPr>
          <w:p w14:paraId="2AC7CCC0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Expectations</w:t>
            </w:r>
          </w:p>
        </w:tc>
        <w:tc>
          <w:tcPr>
            <w:tcW w:w="4065" w:type="dxa"/>
            <w:shd w:val="clear" w:color="auto" w:fill="AEAAAA" w:themeFill="background2" w:themeFillShade="BF"/>
          </w:tcPr>
          <w:p w14:paraId="4E06A63C" w14:textId="77777777" w:rsidR="00F65B9A" w:rsidRPr="00F97252" w:rsidRDefault="00F65B9A" w:rsidP="007C762D">
            <w:pPr>
              <w:rPr>
                <w:b w:val="0"/>
                <w:bCs/>
              </w:rPr>
            </w:pPr>
            <w:r w:rsidRPr="00F97252">
              <w:rPr>
                <w:bCs/>
              </w:rPr>
              <w:t>Results</w:t>
            </w:r>
          </w:p>
        </w:tc>
      </w:tr>
      <w:tr w:rsidR="00F65B9A" w14:paraId="063F1DFA" w14:textId="77777777" w:rsidTr="007C762D">
        <w:tc>
          <w:tcPr>
            <w:tcW w:w="613" w:type="dxa"/>
            <w:shd w:val="clear" w:color="auto" w:fill="AED3EB" w:themeFill="accent2" w:themeFillTint="66"/>
          </w:tcPr>
          <w:p w14:paraId="35E16E98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t>1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245C93C3" w14:textId="77777777" w:rsidR="00F65B9A" w:rsidRDefault="00F65B9A" w:rsidP="007C762D">
            <w:r>
              <w:t>Correct Username and Password.</w:t>
            </w:r>
          </w:p>
        </w:tc>
        <w:tc>
          <w:tcPr>
            <w:tcW w:w="1415" w:type="dxa"/>
            <w:shd w:val="clear" w:color="auto" w:fill="AED3EB" w:themeFill="accent2" w:themeFillTint="66"/>
          </w:tcPr>
          <w:p w14:paraId="0E9D71D1" w14:textId="77777777" w:rsidR="00F65B9A" w:rsidRDefault="00F65B9A" w:rsidP="007C762D">
            <w:r>
              <w:t>The user will be taken to the view all users page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49240776" w14:textId="77777777" w:rsidR="00F65B9A" w:rsidRDefault="00F65B9A" w:rsidP="007C762D">
            <w:r>
              <w:t xml:space="preserve">Expected.  The page being displayed straight after is the show </w:t>
            </w:r>
            <w:proofErr w:type="gramStart"/>
            <w:r>
              <w:t>users</w:t>
            </w:r>
            <w:proofErr w:type="gramEnd"/>
            <w:r>
              <w:t xml:space="preserve"> page.</w:t>
            </w:r>
          </w:p>
        </w:tc>
      </w:tr>
      <w:tr w:rsidR="00F65B9A" w14:paraId="5F22DA28" w14:textId="77777777" w:rsidTr="007C762D">
        <w:tc>
          <w:tcPr>
            <w:tcW w:w="613" w:type="dxa"/>
            <w:shd w:val="clear" w:color="auto" w:fill="AED3EB" w:themeFill="accent2" w:themeFillTint="66"/>
          </w:tcPr>
          <w:p w14:paraId="3E6DA6B5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 w:rsidRPr="00F97252">
              <w:rPr>
                <w:bCs/>
                <w:sz w:val="32"/>
                <w:szCs w:val="32"/>
              </w:rPr>
              <w:lastRenderedPageBreak/>
              <w:t>2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0FA15203" w14:textId="77777777" w:rsidR="00F65B9A" w:rsidRDefault="00F65B9A" w:rsidP="007C762D">
            <w:r>
              <w:t>Incorrect Username and password</w:t>
            </w:r>
          </w:p>
        </w:tc>
        <w:tc>
          <w:tcPr>
            <w:tcW w:w="1415" w:type="dxa"/>
            <w:shd w:val="clear" w:color="auto" w:fill="AED3EB" w:themeFill="accent2" w:themeFillTint="66"/>
          </w:tcPr>
          <w:p w14:paraId="3AD3F1EA" w14:textId="77777777" w:rsidR="00F65B9A" w:rsidRDefault="00F65B9A" w:rsidP="007C762D">
            <w:r>
              <w:t xml:space="preserve">The page will reload with a </w:t>
            </w:r>
            <w:proofErr w:type="gramStart"/>
            <w:r>
              <w:t>user friendly</w:t>
            </w:r>
            <w:proofErr w:type="gramEnd"/>
            <w:r>
              <w:t xml:space="preserve"> error message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6FF47A04" w14:textId="77777777" w:rsidR="00F65B9A" w:rsidRDefault="00F65B9A" w:rsidP="007C762D">
            <w:r>
              <w:t>Expected. A friendly error is shown.</w:t>
            </w:r>
          </w:p>
          <w:p w14:paraId="10F9EDC2" w14:textId="77777777" w:rsidR="00F65B9A" w:rsidRDefault="00F65B9A" w:rsidP="007C762D">
            <w:r>
              <w:rPr>
                <w:noProof/>
              </w:rPr>
              <w:drawing>
                <wp:inline distT="0" distB="0" distL="0" distR="0" wp14:anchorId="2EF452A2" wp14:editId="6E12EA77">
                  <wp:extent cx="3343275" cy="318407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73" cy="32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B9A" w14:paraId="70A6D2E1" w14:textId="77777777" w:rsidTr="007C762D">
        <w:tc>
          <w:tcPr>
            <w:tcW w:w="613" w:type="dxa"/>
            <w:shd w:val="clear" w:color="auto" w:fill="AED3EB" w:themeFill="accent2" w:themeFillTint="66"/>
          </w:tcPr>
          <w:p w14:paraId="57181097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51414573" w14:textId="77777777" w:rsidR="00F65B9A" w:rsidRDefault="00F65B9A" w:rsidP="007C762D">
            <w:r>
              <w:t>Correct Username but incorrect password.</w:t>
            </w:r>
          </w:p>
        </w:tc>
        <w:tc>
          <w:tcPr>
            <w:tcW w:w="1415" w:type="dxa"/>
            <w:shd w:val="clear" w:color="auto" w:fill="AED3EB" w:themeFill="accent2" w:themeFillTint="66"/>
          </w:tcPr>
          <w:p w14:paraId="50122963" w14:textId="77777777" w:rsidR="00F65B9A" w:rsidRDefault="00F65B9A" w:rsidP="007C762D">
            <w:r>
              <w:t xml:space="preserve">The page will reload with a </w:t>
            </w:r>
            <w:proofErr w:type="gramStart"/>
            <w:r>
              <w:t>user friendly</w:t>
            </w:r>
            <w:proofErr w:type="gramEnd"/>
            <w:r>
              <w:t xml:space="preserve"> error message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63CAA849" w14:textId="77777777" w:rsidR="00F65B9A" w:rsidRDefault="00F65B9A" w:rsidP="007C762D">
            <w:r>
              <w:rPr>
                <w:noProof/>
              </w:rPr>
              <w:drawing>
                <wp:inline distT="0" distB="0" distL="0" distR="0" wp14:anchorId="66B9BA5C" wp14:editId="7E2F413F">
                  <wp:extent cx="3343275" cy="318407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73" cy="32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B9A" w14:paraId="7EE868B9" w14:textId="77777777" w:rsidTr="007C762D">
        <w:tc>
          <w:tcPr>
            <w:tcW w:w="613" w:type="dxa"/>
            <w:shd w:val="clear" w:color="auto" w:fill="AED3EB" w:themeFill="accent2" w:themeFillTint="66"/>
          </w:tcPr>
          <w:p w14:paraId="4AF50430" w14:textId="77777777" w:rsidR="00F65B9A" w:rsidRPr="00F97252" w:rsidRDefault="00F65B9A" w:rsidP="007C762D">
            <w:pPr>
              <w:jc w:val="center"/>
              <w:rPr>
                <w:b w:val="0"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34AE886B" w14:textId="77777777" w:rsidR="00F65B9A" w:rsidRDefault="00F65B9A" w:rsidP="007C762D">
            <w:r>
              <w:t xml:space="preserve">Incorrect </w:t>
            </w:r>
            <w:proofErr w:type="spellStart"/>
            <w:r>
              <w:t>Usename</w:t>
            </w:r>
            <w:proofErr w:type="spellEnd"/>
            <w:r>
              <w:t xml:space="preserve"> but correct password</w:t>
            </w:r>
          </w:p>
        </w:tc>
        <w:tc>
          <w:tcPr>
            <w:tcW w:w="1415" w:type="dxa"/>
            <w:shd w:val="clear" w:color="auto" w:fill="AED3EB" w:themeFill="accent2" w:themeFillTint="66"/>
          </w:tcPr>
          <w:p w14:paraId="26B448B0" w14:textId="77777777" w:rsidR="00F65B9A" w:rsidRDefault="00F65B9A" w:rsidP="007C762D">
            <w:r>
              <w:t xml:space="preserve">The page will reload with a </w:t>
            </w:r>
            <w:proofErr w:type="gramStart"/>
            <w:r>
              <w:t>user friendly</w:t>
            </w:r>
            <w:proofErr w:type="gramEnd"/>
            <w:r>
              <w:t xml:space="preserve"> error message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6D555D47" w14:textId="77777777" w:rsidR="00F65B9A" w:rsidRDefault="00F65B9A" w:rsidP="007C762D">
            <w:r>
              <w:rPr>
                <w:noProof/>
              </w:rPr>
              <w:drawing>
                <wp:inline distT="0" distB="0" distL="0" distR="0" wp14:anchorId="75E70851" wp14:editId="3B370423">
                  <wp:extent cx="3343275" cy="318407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73" cy="32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1E4" w14:paraId="12078488" w14:textId="77777777" w:rsidTr="007C762D">
        <w:tc>
          <w:tcPr>
            <w:tcW w:w="613" w:type="dxa"/>
            <w:shd w:val="clear" w:color="auto" w:fill="AED3EB" w:themeFill="accent2" w:themeFillTint="66"/>
          </w:tcPr>
          <w:p w14:paraId="774710C0" w14:textId="45740E94" w:rsidR="00D251E4" w:rsidRDefault="00D251E4" w:rsidP="007C762D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</w:p>
        </w:tc>
        <w:tc>
          <w:tcPr>
            <w:tcW w:w="2923" w:type="dxa"/>
            <w:shd w:val="clear" w:color="auto" w:fill="AED3EB" w:themeFill="accent2" w:themeFillTint="66"/>
          </w:tcPr>
          <w:p w14:paraId="7C5A908E" w14:textId="3195955C" w:rsidR="00D251E4" w:rsidRDefault="00D251E4" w:rsidP="007C762D">
            <w:r>
              <w:t>Password complexity test</w:t>
            </w:r>
          </w:p>
        </w:tc>
        <w:tc>
          <w:tcPr>
            <w:tcW w:w="1415" w:type="dxa"/>
            <w:shd w:val="clear" w:color="auto" w:fill="AED3EB" w:themeFill="accent2" w:themeFillTint="66"/>
          </w:tcPr>
          <w:p w14:paraId="39688CB3" w14:textId="76C36942" w:rsidR="00D251E4" w:rsidRDefault="00036D9C" w:rsidP="007C762D">
            <w:r>
              <w:t>Only password with at</w:t>
            </w:r>
            <w:r w:rsidR="00A32102">
              <w:t xml:space="preserve"> </w:t>
            </w:r>
            <w:r>
              <w:t xml:space="preserve">least 1 capital, 1 </w:t>
            </w:r>
            <w:proofErr w:type="gramStart"/>
            <w:r>
              <w:t>number ,</w:t>
            </w:r>
            <w:proofErr w:type="gramEnd"/>
            <w:r>
              <w:t xml:space="preserve"> 1 lowercase and 1 special character pass the test</w:t>
            </w:r>
            <w:r w:rsidR="00A32102">
              <w:t>.</w:t>
            </w:r>
          </w:p>
        </w:tc>
        <w:tc>
          <w:tcPr>
            <w:tcW w:w="4065" w:type="dxa"/>
            <w:shd w:val="clear" w:color="auto" w:fill="AED3EB" w:themeFill="accent2" w:themeFillTint="66"/>
          </w:tcPr>
          <w:p w14:paraId="7AEA8544" w14:textId="217C563C" w:rsidR="00D251E4" w:rsidRDefault="005B595C" w:rsidP="007C762D">
            <w:pPr>
              <w:rPr>
                <w:noProof/>
              </w:rPr>
            </w:pPr>
            <w:r>
              <w:rPr>
                <w:noProof/>
              </w:rPr>
              <w:t>Figure 8. Passed</w:t>
            </w:r>
          </w:p>
        </w:tc>
      </w:tr>
    </w:tbl>
    <w:p w14:paraId="35066BD5" w14:textId="77777777" w:rsidR="00F65B9A" w:rsidRPr="00426F3F" w:rsidRDefault="00F65B9A" w:rsidP="00F65B9A"/>
    <w:p w14:paraId="1AC84D28" w14:textId="77777777" w:rsidR="005B595C" w:rsidRDefault="009A3865" w:rsidP="005B595C">
      <w:pPr>
        <w:keepNext/>
      </w:pPr>
      <w:r>
        <w:rPr>
          <w:noProof/>
        </w:rPr>
        <w:drawing>
          <wp:inline distT="0" distB="0" distL="0" distR="0" wp14:anchorId="41CB5BE1" wp14:editId="6F75528F">
            <wp:extent cx="6309360" cy="1623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F863" w14:textId="45D5F02B" w:rsidR="00B86304" w:rsidRDefault="005B595C" w:rsidP="005B595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</w:p>
    <w:p w14:paraId="4EAB513A" w14:textId="1D580CBE" w:rsidR="00F65B9A" w:rsidRDefault="00F65B9A" w:rsidP="00B86304">
      <w:pPr>
        <w:pStyle w:val="Heading1"/>
      </w:pPr>
    </w:p>
    <w:p w14:paraId="55ED935D" w14:textId="77777777" w:rsidR="00F65B9A" w:rsidRDefault="00F65B9A" w:rsidP="00B86304">
      <w:pPr>
        <w:pStyle w:val="Heading1"/>
      </w:pPr>
    </w:p>
    <w:sectPr w:rsidR="00F65B9A" w:rsidSect="00DF027C">
      <w:headerReference w:type="default" r:id="rId20"/>
      <w:footerReference w:type="default" r:id="rId2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799F6" w14:textId="77777777" w:rsidR="008B2BB2" w:rsidRDefault="008B2BB2">
      <w:r>
        <w:separator/>
      </w:r>
    </w:p>
    <w:p w14:paraId="6E4A502D" w14:textId="77777777" w:rsidR="008B2BB2" w:rsidRDefault="008B2BB2"/>
  </w:endnote>
  <w:endnote w:type="continuationSeparator" w:id="0">
    <w:p w14:paraId="018C6FC5" w14:textId="77777777" w:rsidR="008B2BB2" w:rsidRDefault="008B2BB2">
      <w:r>
        <w:continuationSeparator/>
      </w:r>
    </w:p>
    <w:p w14:paraId="03A89B42" w14:textId="77777777" w:rsidR="008B2BB2" w:rsidRDefault="008B2B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9E4F4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0110C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7D351" w14:textId="77777777" w:rsidR="008B2BB2" w:rsidRDefault="008B2BB2">
      <w:r>
        <w:separator/>
      </w:r>
    </w:p>
    <w:p w14:paraId="1F62C097" w14:textId="77777777" w:rsidR="008B2BB2" w:rsidRDefault="008B2BB2"/>
  </w:footnote>
  <w:footnote w:type="continuationSeparator" w:id="0">
    <w:p w14:paraId="0444F4CF" w14:textId="77777777" w:rsidR="008B2BB2" w:rsidRDefault="008B2BB2">
      <w:r>
        <w:continuationSeparator/>
      </w:r>
    </w:p>
    <w:p w14:paraId="64706776" w14:textId="77777777" w:rsidR="008B2BB2" w:rsidRDefault="008B2B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325E8" w14:textId="77777777" w:rsidR="00D077E9" w:rsidRDefault="004D6680" w:rsidP="00D077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2FF8CA3" wp14:editId="30C32A4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CA4382B" w14:textId="77777777" w:rsidR="004D6680" w:rsidRDefault="004D6680">
                              <w:pPr>
                                <w:spacing w:line="240" w:lineRule="auto"/>
                              </w:pPr>
                              <w:r>
                                <w:t>Test Plan- Sprint #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F8CA3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CA4382B" w14:textId="77777777" w:rsidR="004D6680" w:rsidRDefault="004D6680">
                        <w:pPr>
                          <w:spacing w:line="240" w:lineRule="auto"/>
                        </w:pPr>
                        <w:r>
                          <w:t>Test Plan- Sprint #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389558" wp14:editId="77C61E5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BD7BC4" w14:textId="77777777" w:rsidR="004D6680" w:rsidRDefault="004D6680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389558" id="Text Box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7ad6cf [1945]" stroked="f">
              <v:textbox style="mso-fit-shape-to-text:t" inset=",0,,0">
                <w:txbxContent>
                  <w:p w14:paraId="36BD7BC4" w14:textId="77777777" w:rsidR="004D6680" w:rsidRDefault="004D6680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349FD"/>
    <w:multiLevelType w:val="hybridMultilevel"/>
    <w:tmpl w:val="6044A768"/>
    <w:lvl w:ilvl="0" w:tplc="8EEA4D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9A"/>
    <w:rsid w:val="0002482E"/>
    <w:rsid w:val="00036D9C"/>
    <w:rsid w:val="00050324"/>
    <w:rsid w:val="000A0150"/>
    <w:rsid w:val="000B7E8F"/>
    <w:rsid w:val="000E63C9"/>
    <w:rsid w:val="00130E9D"/>
    <w:rsid w:val="00150A6D"/>
    <w:rsid w:val="00185B35"/>
    <w:rsid w:val="001D3CE0"/>
    <w:rsid w:val="001D555F"/>
    <w:rsid w:val="001E1427"/>
    <w:rsid w:val="001F2BC8"/>
    <w:rsid w:val="001F5F6B"/>
    <w:rsid w:val="00215BAE"/>
    <w:rsid w:val="00243EBC"/>
    <w:rsid w:val="00246A35"/>
    <w:rsid w:val="00284348"/>
    <w:rsid w:val="002F51F5"/>
    <w:rsid w:val="002F6AFB"/>
    <w:rsid w:val="00303381"/>
    <w:rsid w:val="00312137"/>
    <w:rsid w:val="00330359"/>
    <w:rsid w:val="0033762F"/>
    <w:rsid w:val="00366C7E"/>
    <w:rsid w:val="00384EA3"/>
    <w:rsid w:val="0039531F"/>
    <w:rsid w:val="003A39A1"/>
    <w:rsid w:val="003C2191"/>
    <w:rsid w:val="003D3863"/>
    <w:rsid w:val="003E5347"/>
    <w:rsid w:val="003E791A"/>
    <w:rsid w:val="004110DE"/>
    <w:rsid w:val="0044085A"/>
    <w:rsid w:val="004B21A5"/>
    <w:rsid w:val="004D6680"/>
    <w:rsid w:val="005037F0"/>
    <w:rsid w:val="00516A86"/>
    <w:rsid w:val="005275F6"/>
    <w:rsid w:val="0055271C"/>
    <w:rsid w:val="00572102"/>
    <w:rsid w:val="005B595C"/>
    <w:rsid w:val="005C1B48"/>
    <w:rsid w:val="005F1BB0"/>
    <w:rsid w:val="005F6E0E"/>
    <w:rsid w:val="00624E99"/>
    <w:rsid w:val="00656C4D"/>
    <w:rsid w:val="006D0014"/>
    <w:rsid w:val="006E5716"/>
    <w:rsid w:val="007302B3"/>
    <w:rsid w:val="00730733"/>
    <w:rsid w:val="00730E3A"/>
    <w:rsid w:val="00736AAF"/>
    <w:rsid w:val="00765B2A"/>
    <w:rsid w:val="00783A34"/>
    <w:rsid w:val="007A25D8"/>
    <w:rsid w:val="007C6B52"/>
    <w:rsid w:val="007D16C5"/>
    <w:rsid w:val="00862FE4"/>
    <w:rsid w:val="0086389A"/>
    <w:rsid w:val="0087605E"/>
    <w:rsid w:val="008B1FEE"/>
    <w:rsid w:val="008B2BB2"/>
    <w:rsid w:val="00903C32"/>
    <w:rsid w:val="00916B16"/>
    <w:rsid w:val="009173B9"/>
    <w:rsid w:val="0093335D"/>
    <w:rsid w:val="0093613E"/>
    <w:rsid w:val="00943026"/>
    <w:rsid w:val="00966B81"/>
    <w:rsid w:val="009A3865"/>
    <w:rsid w:val="009C7720"/>
    <w:rsid w:val="00A23AFA"/>
    <w:rsid w:val="00A31B3E"/>
    <w:rsid w:val="00A32102"/>
    <w:rsid w:val="00A532F3"/>
    <w:rsid w:val="00A8489E"/>
    <w:rsid w:val="00AC29F3"/>
    <w:rsid w:val="00B231E5"/>
    <w:rsid w:val="00B526D2"/>
    <w:rsid w:val="00B86304"/>
    <w:rsid w:val="00B927C6"/>
    <w:rsid w:val="00C019B3"/>
    <w:rsid w:val="00C02B87"/>
    <w:rsid w:val="00C4086D"/>
    <w:rsid w:val="00CA1896"/>
    <w:rsid w:val="00CB5B28"/>
    <w:rsid w:val="00CF5371"/>
    <w:rsid w:val="00D0323A"/>
    <w:rsid w:val="00D0559F"/>
    <w:rsid w:val="00D077E9"/>
    <w:rsid w:val="00D251E4"/>
    <w:rsid w:val="00D42CB7"/>
    <w:rsid w:val="00D5413D"/>
    <w:rsid w:val="00D570A9"/>
    <w:rsid w:val="00D70D02"/>
    <w:rsid w:val="00D767BE"/>
    <w:rsid w:val="00D770C7"/>
    <w:rsid w:val="00D86945"/>
    <w:rsid w:val="00D90290"/>
    <w:rsid w:val="00DB1A23"/>
    <w:rsid w:val="00DD152F"/>
    <w:rsid w:val="00DD45C4"/>
    <w:rsid w:val="00DE213F"/>
    <w:rsid w:val="00DF027C"/>
    <w:rsid w:val="00E00A32"/>
    <w:rsid w:val="00E22ACD"/>
    <w:rsid w:val="00E361BA"/>
    <w:rsid w:val="00E419DF"/>
    <w:rsid w:val="00E44C41"/>
    <w:rsid w:val="00E620B0"/>
    <w:rsid w:val="00E730AE"/>
    <w:rsid w:val="00E81B40"/>
    <w:rsid w:val="00E820A1"/>
    <w:rsid w:val="00E93B58"/>
    <w:rsid w:val="00EF555B"/>
    <w:rsid w:val="00F027BB"/>
    <w:rsid w:val="00F11DCF"/>
    <w:rsid w:val="00F162EA"/>
    <w:rsid w:val="00F52D27"/>
    <w:rsid w:val="00F65B9A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439BCC"/>
  <w15:docId w15:val="{34D216F8-A840-46CF-BAE8-341D6553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C019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rsid w:val="00C019B3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D6680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6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68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D668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D6680"/>
    <w:rPr>
      <w:color w:val="3592CF" w:themeColor="hyperlink"/>
      <w:u w:val="single"/>
    </w:rPr>
  </w:style>
  <w:style w:type="paragraph" w:styleId="Caption">
    <w:name w:val="caption"/>
    <w:basedOn w:val="Normal"/>
    <w:next w:val="Normal"/>
    <w:uiPriority w:val="99"/>
    <w:unhideWhenUsed/>
    <w:rsid w:val="00624E99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fe\New\Rapid%20App%20Development%20(RAD)\Project\Templates\Test_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4469D9A7D740459B897B8C32BB1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6351F-F1B9-4012-B56F-6E5DA8DA4A2D}"/>
      </w:docPartPr>
      <w:docPartBody>
        <w:p w:rsidR="004A312C" w:rsidRDefault="002D5606">
          <w:pPr>
            <w:pStyle w:val="B14469D9A7D740459B897B8C32BB195B"/>
          </w:pPr>
          <w:r>
            <w:t>COMPANY NAME</w:t>
          </w:r>
        </w:p>
      </w:docPartBody>
    </w:docPart>
    <w:docPart>
      <w:docPartPr>
        <w:name w:val="AAACF9390ABB417CB52CCA52AC320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EA3DD-A909-4CD4-BDE7-50DB1A976CF0}"/>
      </w:docPartPr>
      <w:docPartBody>
        <w:p w:rsidR="004A312C" w:rsidRDefault="002D5606">
          <w:pPr>
            <w:pStyle w:val="AAACF9390ABB417CB52CCA52AC320CC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2C"/>
    <w:rsid w:val="002D5606"/>
    <w:rsid w:val="004A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4469D9A7D740459B897B8C32BB195B">
    <w:name w:val="B14469D9A7D740459B897B8C32BB195B"/>
  </w:style>
  <w:style w:type="paragraph" w:customStyle="1" w:styleId="AAACF9390ABB417CB52CCA52AC320CC5">
    <w:name w:val="AAACF9390ABB417CB52CCA52AC320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Bayley Wise and Kyle Chamberlain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75633D-051A-49F3-8250-F468781FD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Test_Plan.dotx</Template>
  <TotalTime>40</TotalTime>
  <Pages>6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Plan- Sprint #</dc:title>
  <dc:creator>Bayley Wise</dc:creator>
  <cp:keywords/>
  <cp:lastModifiedBy>Bayley Wise</cp:lastModifiedBy>
  <cp:revision>24</cp:revision>
  <cp:lastPrinted>2006-08-01T17:47:00Z</cp:lastPrinted>
  <dcterms:created xsi:type="dcterms:W3CDTF">2021-06-11T01:13:00Z</dcterms:created>
  <dcterms:modified xsi:type="dcterms:W3CDTF">2021-06-18T04:43:00Z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